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43BF25" w14:textId="635ECB1C" w:rsidR="00B902AC" w:rsidRDefault="00B902AC" w:rsidP="000A3F28">
      <w:pPr>
        <w:pStyle w:val="berschrift1"/>
      </w:pPr>
      <w:r>
        <w:t>Teilnehmer/innen</w:t>
      </w:r>
      <w:r w:rsidR="00BA18D2">
        <w:t xml:space="preserve"> </w:t>
      </w:r>
      <w:r w:rsidR="00140FFF">
        <w:t xml:space="preserve">des </w:t>
      </w:r>
      <w:r w:rsidR="00BA18D2">
        <w:t>Teams</w:t>
      </w:r>
      <w:r>
        <w:t>: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119"/>
        <w:gridCol w:w="6237"/>
      </w:tblGrid>
      <w:tr w:rsidR="00A2135B" w:rsidRPr="00A2135B" w14:paraId="0AD8DCE5" w14:textId="77777777" w:rsidTr="005C6547">
        <w:trPr>
          <w:trHeight w:val="907"/>
        </w:trPr>
        <w:tc>
          <w:tcPr>
            <w:tcW w:w="3119" w:type="dxa"/>
          </w:tcPr>
          <w:p w14:paraId="1F89A60B" w14:textId="77777777" w:rsidR="005C6547" w:rsidRPr="00A2135B" w:rsidRDefault="005C6547" w:rsidP="00410330">
            <w:pPr>
              <w:rPr>
                <w:color w:val="000000" w:themeColor="text1"/>
                <w:sz w:val="18"/>
              </w:rPr>
            </w:pPr>
            <w:r w:rsidRPr="00A2135B">
              <w:rPr>
                <w:color w:val="000000" w:themeColor="text1"/>
                <w:sz w:val="18"/>
              </w:rPr>
              <w:t>Klasse:</w:t>
            </w:r>
          </w:p>
          <w:p w14:paraId="7398EBD1" w14:textId="6749CDDA" w:rsidR="00AB0981" w:rsidRPr="00A2135B" w:rsidRDefault="007E2D47" w:rsidP="00410330">
            <w:pPr>
              <w:rPr>
                <w:color w:val="000000" w:themeColor="text1"/>
                <w:sz w:val="18"/>
                <w:szCs w:val="18"/>
              </w:rPr>
            </w:pPr>
            <w:r w:rsidRPr="00A2135B">
              <w:rPr>
                <w:color w:val="000000" w:themeColor="text1"/>
                <w:sz w:val="18"/>
              </w:rPr>
              <w:t>AP17c</w:t>
            </w:r>
          </w:p>
        </w:tc>
        <w:tc>
          <w:tcPr>
            <w:tcW w:w="6237" w:type="dxa"/>
          </w:tcPr>
          <w:p w14:paraId="38D1AF31" w14:textId="77777777" w:rsidR="005C6547" w:rsidRPr="00A2135B" w:rsidRDefault="005C6547" w:rsidP="00410330">
            <w:pPr>
              <w:rPr>
                <w:color w:val="000000" w:themeColor="text1"/>
                <w:sz w:val="18"/>
                <w:szCs w:val="18"/>
              </w:rPr>
            </w:pPr>
            <w:r w:rsidRPr="00A2135B">
              <w:rPr>
                <w:color w:val="000000" w:themeColor="text1"/>
                <w:sz w:val="18"/>
                <w:szCs w:val="18"/>
              </w:rPr>
              <w:t>Team:</w:t>
            </w:r>
          </w:p>
          <w:p w14:paraId="4C9BAA16" w14:textId="0AAEEC46" w:rsidR="00AB0981" w:rsidRPr="00A2135B" w:rsidRDefault="007E2D47" w:rsidP="00410330">
            <w:pPr>
              <w:rPr>
                <w:color w:val="000000" w:themeColor="text1"/>
                <w:sz w:val="18"/>
                <w:szCs w:val="18"/>
              </w:rPr>
            </w:pPr>
            <w:r w:rsidRPr="00A2135B">
              <w:rPr>
                <w:color w:val="000000" w:themeColor="text1"/>
                <w:sz w:val="18"/>
                <w:szCs w:val="18"/>
              </w:rPr>
              <w:t xml:space="preserve">Joel </w:t>
            </w:r>
            <w:proofErr w:type="spellStart"/>
            <w:r w:rsidRPr="00A2135B">
              <w:rPr>
                <w:color w:val="000000" w:themeColor="text1"/>
                <w:sz w:val="18"/>
                <w:szCs w:val="18"/>
              </w:rPr>
              <w:t>Rauber</w:t>
            </w:r>
            <w:proofErr w:type="spellEnd"/>
            <w:r w:rsidRPr="00A2135B">
              <w:rPr>
                <w:color w:val="000000" w:themeColor="text1"/>
                <w:sz w:val="18"/>
                <w:szCs w:val="18"/>
              </w:rPr>
              <w:t xml:space="preserve"> &amp; Luca Schweizer</w:t>
            </w:r>
          </w:p>
        </w:tc>
      </w:tr>
    </w:tbl>
    <w:p w14:paraId="13402204" w14:textId="5CD434AA" w:rsidR="00BA25D9" w:rsidRPr="00A2135B" w:rsidRDefault="0016494F" w:rsidP="000A3F28">
      <w:pPr>
        <w:pStyle w:val="berschrift1"/>
        <w:rPr>
          <w:color w:val="000000" w:themeColor="text1"/>
        </w:rPr>
      </w:pPr>
      <w:r w:rsidRPr="00A2135B">
        <w:rPr>
          <w:color w:val="000000" w:themeColor="text1"/>
        </w:rPr>
        <w:t>Anforderungsdefinition</w:t>
      </w:r>
      <w:r w:rsidR="00E90F5C" w:rsidRPr="00A2135B">
        <w:rPr>
          <w:color w:val="000000" w:themeColor="text1"/>
        </w:rPr>
        <w:t xml:space="preserve"> (Meilenstein A)</w:t>
      </w:r>
    </w:p>
    <w:tbl>
      <w:tblPr>
        <w:tblW w:w="9489" w:type="dxa"/>
        <w:tblInd w:w="66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1399"/>
        <w:gridCol w:w="8090"/>
      </w:tblGrid>
      <w:tr w:rsidR="00A2135B" w:rsidRPr="00A2135B" w14:paraId="208F24F0" w14:textId="77777777" w:rsidTr="00550B20">
        <w:tc>
          <w:tcPr>
            <w:tcW w:w="9489" w:type="dxa"/>
            <w:gridSpan w:val="2"/>
            <w:tcBorders>
              <w:top w:val="single" w:sz="1" w:space="0" w:color="000000"/>
              <w:left w:val="single" w:sz="1" w:space="0" w:color="000000"/>
              <w:bottom w:val="single" w:sz="2" w:space="0" w:color="000000"/>
              <w:right w:val="single" w:sz="1" w:space="0" w:color="000000"/>
            </w:tcBorders>
            <w:shd w:val="clear" w:color="auto" w:fill="E0E0E0"/>
            <w:vAlign w:val="center"/>
          </w:tcPr>
          <w:p w14:paraId="29F7C00B" w14:textId="4AC8B823" w:rsidR="0016494F" w:rsidRPr="00A2135B" w:rsidRDefault="0016494F" w:rsidP="0016494F">
            <w:pPr>
              <w:rPr>
                <w:bCs/>
                <w:color w:val="000000" w:themeColor="text1"/>
                <w:spacing w:val="30"/>
                <w:kern w:val="1"/>
                <w:sz w:val="2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A2135B">
              <w:rPr>
                <w:color w:val="000000" w:themeColor="text1"/>
                <w:sz w:val="36"/>
              </w:rPr>
              <w:t>„</w:t>
            </w:r>
            <w:r w:rsidR="007E2D47" w:rsidRPr="00A2135B">
              <w:rPr>
                <w:color w:val="000000" w:themeColor="text1"/>
                <w:sz w:val="36"/>
              </w:rPr>
              <w:t>USB-Device-</w:t>
            </w:r>
            <w:proofErr w:type="spellStart"/>
            <w:r w:rsidR="007E2D47" w:rsidRPr="00A2135B">
              <w:rPr>
                <w:color w:val="000000" w:themeColor="text1"/>
                <w:sz w:val="36"/>
              </w:rPr>
              <w:t>Notifier</w:t>
            </w:r>
            <w:proofErr w:type="spellEnd"/>
            <w:r w:rsidR="007E2D47" w:rsidRPr="00A2135B">
              <w:rPr>
                <w:color w:val="000000" w:themeColor="text1"/>
                <w:sz w:val="36"/>
              </w:rPr>
              <w:t xml:space="preserve"> (Geräte-Manager)</w:t>
            </w:r>
            <w:r w:rsidRPr="00A2135B">
              <w:rPr>
                <w:color w:val="000000" w:themeColor="text1"/>
                <w:sz w:val="36"/>
              </w:rPr>
              <w:t>“</w:t>
            </w:r>
          </w:p>
        </w:tc>
      </w:tr>
      <w:tr w:rsidR="00A2135B" w:rsidRPr="00A2135B" w14:paraId="5292CB30" w14:textId="77777777" w:rsidTr="001A5A73">
        <w:trPr>
          <w:trHeight w:val="4323"/>
        </w:trPr>
        <w:tc>
          <w:tcPr>
            <w:tcW w:w="1399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shd w:val="clear" w:color="auto" w:fill="E0E0E0"/>
          </w:tcPr>
          <w:p w14:paraId="2E88D4D8" w14:textId="77777777" w:rsidR="0016494F" w:rsidRPr="00A2135B" w:rsidRDefault="0016494F" w:rsidP="00550B20">
            <w:pPr>
              <w:pStyle w:val="Tabelleneintrag"/>
              <w:snapToGrid w:val="0"/>
              <w:rPr>
                <w:b/>
                <w:color w:val="000000" w:themeColor="text1"/>
              </w:rPr>
            </w:pPr>
            <w:r w:rsidRPr="00A2135B">
              <w:rPr>
                <w:b/>
                <w:color w:val="000000" w:themeColor="text1"/>
              </w:rPr>
              <w:t>Fachlicher Inhalt:</w:t>
            </w:r>
          </w:p>
          <w:p w14:paraId="525A2B26" w14:textId="77777777" w:rsidR="0016494F" w:rsidRPr="00A2135B" w:rsidRDefault="0016494F" w:rsidP="00550B20">
            <w:pPr>
              <w:pStyle w:val="Tabelleneintrag"/>
              <w:snapToGrid w:val="0"/>
              <w:rPr>
                <w:color w:val="000000" w:themeColor="text1"/>
              </w:rPr>
            </w:pPr>
            <w:r w:rsidRPr="00A2135B">
              <w:rPr>
                <w:color w:val="000000" w:themeColor="text1"/>
              </w:rPr>
              <w:t>(Allgemeine Beschreibung)</w:t>
            </w:r>
          </w:p>
        </w:tc>
        <w:tc>
          <w:tcPr>
            <w:tcW w:w="80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2" w:space="0" w:color="000000"/>
            </w:tcBorders>
          </w:tcPr>
          <w:p w14:paraId="683631FC" w14:textId="0A86CB81" w:rsidR="0016494F" w:rsidRPr="00A2135B" w:rsidRDefault="00F352EA" w:rsidP="00F2567E">
            <w:pPr>
              <w:pStyle w:val="berschrift2"/>
              <w:numPr>
                <w:ilvl w:val="0"/>
                <w:numId w:val="0"/>
              </w:numPr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 xml:space="preserve">Nutzen: </w:t>
            </w:r>
            <w:r w:rsidR="00FA61C5" w:rsidRPr="00A2135B">
              <w:rPr>
                <w:rFonts w:eastAsia="Cambria" w:cs="Arial"/>
                <w:b w:val="0"/>
                <w:color w:val="000000" w:themeColor="text1"/>
                <w:sz w:val="20"/>
                <w:lang w:val="de-DE" w:eastAsia="en-US"/>
              </w:rPr>
              <w:t xml:space="preserve">Mit dem Programm sollen Geräte, die per USB eingesteckt werden, automatisch erkannt werden. Diese werden dann durch ein Pop-Up angezeigt. In Haupt-Tab sieht man die verschiedenen Eigenschaften des Gerätes. Unter anderem kann man der Namen anpassen und den Gerätetyp ändern. Im Treiber-Tab werden die aktuellen Treiber und deren Eigenschaften des Gerätes angezeigt. Man findet dort auch einen Button, um die Treiber zu aktualisieren. Im letzten Tab «Ereignisse» sieht man die </w:t>
            </w:r>
            <w:proofErr w:type="spellStart"/>
            <w:r w:rsidR="00FA61C5" w:rsidRPr="00A2135B">
              <w:rPr>
                <w:rFonts w:eastAsia="Cambria" w:cs="Arial"/>
                <w:b w:val="0"/>
                <w:color w:val="000000" w:themeColor="text1"/>
                <w:sz w:val="20"/>
                <w:lang w:val="de-DE" w:eastAsia="en-US"/>
              </w:rPr>
              <w:t>History</w:t>
            </w:r>
            <w:proofErr w:type="spellEnd"/>
            <w:r w:rsidR="00FA61C5" w:rsidRPr="00A2135B">
              <w:rPr>
                <w:rFonts w:eastAsia="Cambria" w:cs="Arial"/>
                <w:b w:val="0"/>
                <w:color w:val="000000" w:themeColor="text1"/>
                <w:sz w:val="20"/>
                <w:lang w:val="de-DE" w:eastAsia="en-US"/>
              </w:rPr>
              <w:t xml:space="preserve"> des Gerätes. Also wann es installiert wurde, aktiviert wurde usw.</w:t>
            </w:r>
          </w:p>
          <w:p w14:paraId="022880F2" w14:textId="6B4AB10E" w:rsidR="0016494F" w:rsidRPr="00A2135B" w:rsidRDefault="00A47D35" w:rsidP="00F2567E">
            <w:pPr>
              <w:pStyle w:val="berschrift3"/>
              <w:numPr>
                <w:ilvl w:val="0"/>
                <w:numId w:val="0"/>
              </w:numPr>
              <w:rPr>
                <w:rFonts w:cs="Arial"/>
                <w:b/>
                <w:color w:val="000000" w:themeColor="text1"/>
                <w:sz w:val="20"/>
              </w:rPr>
            </w:pPr>
            <w:r w:rsidRPr="00A2135B">
              <w:rPr>
                <w:rFonts w:cs="Arial"/>
                <w:b/>
                <w:color w:val="000000" w:themeColor="text1"/>
                <w:sz w:val="20"/>
              </w:rPr>
              <w:t>Automation</w:t>
            </w:r>
            <w:r w:rsidR="0016494F" w:rsidRPr="00A2135B">
              <w:rPr>
                <w:rFonts w:cs="Arial"/>
                <w:b/>
                <w:color w:val="000000" w:themeColor="text1"/>
                <w:sz w:val="20"/>
              </w:rPr>
              <w:t>:</w:t>
            </w:r>
            <w:r w:rsidR="009220E5" w:rsidRPr="00A2135B">
              <w:rPr>
                <w:rFonts w:cs="Arial"/>
                <w:b/>
                <w:color w:val="000000" w:themeColor="text1"/>
                <w:sz w:val="20"/>
              </w:rPr>
              <w:t xml:space="preserve"> </w:t>
            </w:r>
          </w:p>
          <w:p w14:paraId="5BDECDEE" w14:textId="275316A9" w:rsidR="0016494F" w:rsidRPr="00A2135B" w:rsidRDefault="00FA61C5" w:rsidP="00FA61C5">
            <w:pPr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>Das Programm verwaltet die USB-Geräte, die in den Laptop/PC eingesteckt werden.</w:t>
            </w:r>
          </w:p>
          <w:p w14:paraId="0D8EF8A8" w14:textId="2F8E0BBE" w:rsidR="0016494F" w:rsidRPr="00A2135B" w:rsidRDefault="00A47D35" w:rsidP="00F2567E">
            <w:pPr>
              <w:rPr>
                <w:rFonts w:cs="Arial"/>
                <w:b/>
                <w:color w:val="000000" w:themeColor="text1"/>
                <w:sz w:val="20"/>
              </w:rPr>
            </w:pPr>
            <w:r w:rsidRPr="00A2135B">
              <w:rPr>
                <w:rFonts w:cs="Arial"/>
                <w:b/>
                <w:color w:val="000000" w:themeColor="text1"/>
                <w:sz w:val="20"/>
              </w:rPr>
              <w:t>Details</w:t>
            </w:r>
            <w:r w:rsidR="0016494F" w:rsidRPr="00A2135B">
              <w:rPr>
                <w:rFonts w:cs="Arial"/>
                <w:b/>
                <w:color w:val="000000" w:themeColor="text1"/>
                <w:sz w:val="20"/>
              </w:rPr>
              <w:t>:</w:t>
            </w:r>
          </w:p>
          <w:p w14:paraId="40E60CAA" w14:textId="6A660831" w:rsidR="0016494F" w:rsidRPr="00A2135B" w:rsidRDefault="00872449" w:rsidP="00F2567E">
            <w:pPr>
              <w:pStyle w:val="Listenabsatz"/>
              <w:numPr>
                <w:ilvl w:val="0"/>
                <w:numId w:val="26"/>
              </w:numPr>
              <w:spacing w:before="120" w:after="120"/>
              <w:rPr>
                <w:rFonts w:ascii="Arial" w:hAnsi="Arial" w:cs="Arial"/>
                <w:color w:val="000000" w:themeColor="text1"/>
                <w:sz w:val="20"/>
              </w:rPr>
            </w:pPr>
            <w:r w:rsidRPr="00A2135B">
              <w:rPr>
                <w:rFonts w:ascii="Arial" w:hAnsi="Arial" w:cs="Arial"/>
                <w:color w:val="000000" w:themeColor="text1"/>
                <w:sz w:val="20"/>
              </w:rPr>
              <w:t>Konfiguration:</w:t>
            </w:r>
            <w:r w:rsidR="00FA61C5" w:rsidRPr="00A2135B">
              <w:rPr>
                <w:rFonts w:ascii="Arial" w:hAnsi="Arial" w:cs="Arial"/>
                <w:color w:val="000000" w:themeColor="text1"/>
                <w:sz w:val="20"/>
              </w:rPr>
              <w:t xml:space="preserve"> </w:t>
            </w:r>
            <w:r w:rsidR="0015788D" w:rsidRPr="00A2135B">
              <w:rPr>
                <w:rFonts w:ascii="Arial" w:hAnsi="Arial" w:cs="Arial"/>
                <w:color w:val="000000" w:themeColor="text1"/>
                <w:sz w:val="20"/>
              </w:rPr>
              <w:t>Es ist keine Konfiguration nötig.</w:t>
            </w:r>
          </w:p>
          <w:p w14:paraId="5480A21C" w14:textId="5B321F8C" w:rsidR="0016494F" w:rsidRPr="00A2135B" w:rsidRDefault="00A45DC7" w:rsidP="00F2567E">
            <w:pPr>
              <w:pStyle w:val="Listenabsatz"/>
              <w:numPr>
                <w:ilvl w:val="0"/>
                <w:numId w:val="26"/>
              </w:numPr>
              <w:spacing w:before="120" w:after="120"/>
              <w:rPr>
                <w:rFonts w:ascii="Arial" w:hAnsi="Arial" w:cs="Arial"/>
                <w:color w:val="000000" w:themeColor="text1"/>
                <w:sz w:val="20"/>
              </w:rPr>
            </w:pPr>
            <w:r w:rsidRPr="00A2135B">
              <w:rPr>
                <w:rFonts w:ascii="Arial" w:hAnsi="Arial" w:cs="Arial"/>
                <w:color w:val="000000" w:themeColor="text1"/>
                <w:sz w:val="20"/>
              </w:rPr>
              <w:t>Integration:</w:t>
            </w:r>
            <w:r w:rsidR="006F3011">
              <w:rPr>
                <w:rFonts w:ascii="Arial" w:hAnsi="Arial" w:cs="Arial"/>
                <w:color w:val="000000" w:themeColor="text1"/>
                <w:sz w:val="20"/>
              </w:rPr>
              <w:t xml:space="preserve"> Das Programm muss gestartet werden und läuft im Hintergrund, bis ein USB-Gerät erkannt wird</w:t>
            </w:r>
          </w:p>
          <w:p w14:paraId="329E0B8B" w14:textId="1488BB79" w:rsidR="00A45DC7" w:rsidRPr="00A2135B" w:rsidRDefault="00A45DC7" w:rsidP="00F2567E">
            <w:pPr>
              <w:pStyle w:val="Listenabsatz"/>
              <w:numPr>
                <w:ilvl w:val="0"/>
                <w:numId w:val="26"/>
              </w:numPr>
              <w:spacing w:before="120" w:after="120"/>
              <w:rPr>
                <w:rFonts w:ascii="Arial" w:hAnsi="Arial" w:cs="Arial"/>
                <w:color w:val="000000" w:themeColor="text1"/>
                <w:sz w:val="20"/>
              </w:rPr>
            </w:pPr>
            <w:r w:rsidRPr="00A2135B">
              <w:rPr>
                <w:rFonts w:ascii="Arial" w:hAnsi="Arial" w:cs="Arial"/>
                <w:color w:val="000000" w:themeColor="text1"/>
                <w:sz w:val="20"/>
              </w:rPr>
              <w:t>Admin</w:t>
            </w:r>
            <w:r w:rsidR="009220E5" w:rsidRPr="00A2135B">
              <w:rPr>
                <w:rFonts w:ascii="Arial" w:hAnsi="Arial" w:cs="Arial"/>
                <w:color w:val="000000" w:themeColor="text1"/>
                <w:sz w:val="20"/>
              </w:rPr>
              <w:t>istration:</w:t>
            </w:r>
            <w:r w:rsidR="0015788D" w:rsidRPr="00A2135B">
              <w:rPr>
                <w:rFonts w:ascii="Arial" w:hAnsi="Arial" w:cs="Arial"/>
                <w:color w:val="000000" w:themeColor="text1"/>
                <w:sz w:val="20"/>
              </w:rPr>
              <w:t xml:space="preserve"> Es sind keine zusätzlichen Rechte nötig.</w:t>
            </w:r>
          </w:p>
          <w:p w14:paraId="24499347" w14:textId="2E48705B" w:rsidR="0015788D" w:rsidRPr="00A2135B" w:rsidRDefault="00872449" w:rsidP="00F2567E">
            <w:pPr>
              <w:pStyle w:val="Listenabsatz"/>
              <w:numPr>
                <w:ilvl w:val="0"/>
                <w:numId w:val="26"/>
              </w:numPr>
              <w:spacing w:before="120" w:after="120"/>
              <w:rPr>
                <w:rFonts w:ascii="Arial" w:hAnsi="Arial" w:cs="Arial"/>
                <w:color w:val="000000" w:themeColor="text1"/>
                <w:sz w:val="20"/>
              </w:rPr>
            </w:pPr>
            <w:r w:rsidRPr="00A2135B">
              <w:rPr>
                <w:rFonts w:ascii="Arial" w:hAnsi="Arial" w:cs="Arial"/>
                <w:color w:val="000000" w:themeColor="text1"/>
                <w:sz w:val="20"/>
              </w:rPr>
              <w:t>Sicherheitsaspekte</w:t>
            </w:r>
            <w:r w:rsidR="009220E5" w:rsidRPr="00A2135B">
              <w:rPr>
                <w:rFonts w:ascii="Arial" w:hAnsi="Arial" w:cs="Arial"/>
                <w:color w:val="000000" w:themeColor="text1"/>
                <w:sz w:val="20"/>
              </w:rPr>
              <w:t>:</w:t>
            </w:r>
            <w:r w:rsidR="006F3011">
              <w:rPr>
                <w:rFonts w:ascii="Arial" w:hAnsi="Arial" w:cs="Arial"/>
                <w:color w:val="000000" w:themeColor="text1"/>
                <w:sz w:val="20"/>
              </w:rPr>
              <w:t xml:space="preserve"> keine speziellen Sicherheitsaspekte</w:t>
            </w:r>
          </w:p>
          <w:p w14:paraId="608F5171" w14:textId="77777777" w:rsidR="0015788D" w:rsidRPr="00A2135B" w:rsidRDefault="0015788D" w:rsidP="0015788D">
            <w:pPr>
              <w:keepNext/>
              <w:spacing w:before="120" w:after="120"/>
              <w:ind w:left="360"/>
              <w:rPr>
                <w:color w:val="000000" w:themeColor="text1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 xml:space="preserve"> </w:t>
            </w:r>
            <w:r w:rsidRPr="00A2135B">
              <w:rPr>
                <w:b/>
                <w:noProof/>
                <w:color w:val="000000" w:themeColor="text1"/>
              </w:rPr>
              <w:drawing>
                <wp:inline distT="0" distB="0" distL="0" distR="0" wp14:anchorId="3B64041C" wp14:editId="62717B8B">
                  <wp:extent cx="2598420" cy="1859280"/>
                  <wp:effectExtent l="0" t="0" r="0" b="7620"/>
                  <wp:docPr id="2" name="Grafik 2" descr="Ein Bild, das Text, Whiteboar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WhatsApp Image 2020-03-13 at 15.03.33.jpeg"/>
                          <pic:cNvPicPr/>
                        </pic:nvPicPr>
                        <pic:blipFill rotWithShape="1">
                          <a:blip r:embed="rId7"/>
                          <a:srcRect t="18455" r="48696" b="32598"/>
                          <a:stretch/>
                        </pic:blipFill>
                        <pic:spPr bwMode="auto">
                          <a:xfrm>
                            <a:off x="0" y="0"/>
                            <a:ext cx="2598420" cy="185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3436A3" w14:textId="006E50C6" w:rsidR="0015788D" w:rsidRPr="00A2135B" w:rsidRDefault="0015788D" w:rsidP="0015788D">
            <w:pPr>
              <w:pStyle w:val="Beschriftung"/>
              <w:rPr>
                <w:color w:val="000000" w:themeColor="text1"/>
              </w:rPr>
            </w:pPr>
            <w:r w:rsidRPr="00A2135B">
              <w:rPr>
                <w:color w:val="000000" w:themeColor="text1"/>
              </w:rPr>
              <w:t>Haupt-Tab</w:t>
            </w:r>
          </w:p>
          <w:p w14:paraId="39DB1CA7" w14:textId="4F2D5D1A" w:rsidR="0015788D" w:rsidRPr="00A2135B" w:rsidRDefault="0015788D" w:rsidP="0015788D">
            <w:pPr>
              <w:keepNext/>
              <w:spacing w:before="120" w:after="120"/>
              <w:ind w:left="360"/>
              <w:rPr>
                <w:color w:val="000000" w:themeColor="text1"/>
              </w:rPr>
            </w:pPr>
            <w:r w:rsidRPr="00A2135B">
              <w:rPr>
                <w:rFonts w:cs="Arial"/>
                <w:noProof/>
                <w:color w:val="000000" w:themeColor="text1"/>
                <w:sz w:val="20"/>
              </w:rPr>
              <w:lastRenderedPageBreak/>
              <w:drawing>
                <wp:inline distT="0" distB="0" distL="0" distR="0" wp14:anchorId="4DCEA7CE" wp14:editId="1A598FB4">
                  <wp:extent cx="2489200" cy="2057400"/>
                  <wp:effectExtent l="0" t="0" r="6350" b="0"/>
                  <wp:docPr id="4" name="Grafik 4" descr="Ein Bild, das Text, Whiteboar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WhatsApp Image 2020-03-13 at 15.03.33.jpeg"/>
                          <pic:cNvPicPr/>
                        </pic:nvPicPr>
                        <pic:blipFill rotWithShape="1">
                          <a:blip r:embed="rId7"/>
                          <a:srcRect l="50853" t="19257" b="26580"/>
                          <a:stretch/>
                        </pic:blipFill>
                        <pic:spPr bwMode="auto">
                          <a:xfrm>
                            <a:off x="0" y="0"/>
                            <a:ext cx="2489200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102ED1" w14:textId="27DA6447" w:rsidR="00872449" w:rsidRPr="00A2135B" w:rsidRDefault="0015788D" w:rsidP="0015788D">
            <w:pPr>
              <w:pStyle w:val="Beschriftung"/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color w:val="000000" w:themeColor="text1"/>
              </w:rPr>
              <w:t>Treiber-Tab</w:t>
            </w:r>
          </w:p>
          <w:p w14:paraId="20A7A36A" w14:textId="4D68FBB8" w:rsidR="00F2567E" w:rsidRPr="00A2135B" w:rsidRDefault="00FB767A" w:rsidP="00F2567E">
            <w:pPr>
              <w:rPr>
                <w:rFonts w:cs="Arial"/>
                <w:b/>
                <w:color w:val="000000" w:themeColor="text1"/>
                <w:sz w:val="20"/>
              </w:rPr>
            </w:pPr>
            <w:r w:rsidRPr="00A2135B">
              <w:rPr>
                <w:rFonts w:cs="Arial"/>
                <w:b/>
                <w:color w:val="000000" w:themeColor="text1"/>
                <w:sz w:val="20"/>
              </w:rPr>
              <w:t xml:space="preserve">Erkenntnisse aus der </w:t>
            </w:r>
            <w:r w:rsidR="00F352EA" w:rsidRPr="00A2135B">
              <w:rPr>
                <w:rFonts w:cs="Arial"/>
                <w:b/>
                <w:color w:val="000000" w:themeColor="text1"/>
                <w:sz w:val="20"/>
              </w:rPr>
              <w:t>Machbarkeit</w:t>
            </w:r>
            <w:r w:rsidR="005C4340" w:rsidRPr="00A2135B">
              <w:rPr>
                <w:rFonts w:cs="Arial"/>
                <w:b/>
                <w:color w:val="000000" w:themeColor="text1"/>
                <w:sz w:val="20"/>
              </w:rPr>
              <w:t>sabklärung</w:t>
            </w:r>
            <w:r w:rsidRPr="00A2135B">
              <w:rPr>
                <w:rFonts w:cs="Arial"/>
                <w:b/>
                <w:color w:val="000000" w:themeColor="text1"/>
                <w:sz w:val="20"/>
              </w:rPr>
              <w:t xml:space="preserve"> in Windows </w:t>
            </w:r>
            <w:proofErr w:type="spellStart"/>
            <w:r w:rsidRPr="00A2135B">
              <w:rPr>
                <w:rFonts w:cs="Arial"/>
                <w:b/>
                <w:color w:val="000000" w:themeColor="text1"/>
                <w:sz w:val="20"/>
              </w:rPr>
              <w:t>Powershell</w:t>
            </w:r>
            <w:proofErr w:type="spellEnd"/>
            <w:r w:rsidR="0016494F" w:rsidRPr="00A2135B">
              <w:rPr>
                <w:rFonts w:cs="Arial"/>
                <w:b/>
                <w:color w:val="000000" w:themeColor="text1"/>
                <w:sz w:val="20"/>
              </w:rPr>
              <w:t>:</w:t>
            </w:r>
          </w:p>
          <w:p w14:paraId="1B52CD18" w14:textId="0B72C7CC" w:rsidR="0016494F" w:rsidRPr="00A2135B" w:rsidRDefault="00B42E37" w:rsidP="00A47D35">
            <w:pPr>
              <w:ind w:left="802"/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 xml:space="preserve">Wir haben überprüft ob Treiber über </w:t>
            </w:r>
            <w:proofErr w:type="spellStart"/>
            <w:r w:rsidRPr="00A2135B">
              <w:rPr>
                <w:rFonts w:cs="Arial"/>
                <w:color w:val="000000" w:themeColor="text1"/>
                <w:sz w:val="20"/>
              </w:rPr>
              <w:t>Powershell</w:t>
            </w:r>
            <w:proofErr w:type="spellEnd"/>
            <w:r w:rsidRPr="00A2135B">
              <w:rPr>
                <w:rFonts w:cs="Arial"/>
                <w:color w:val="000000" w:themeColor="text1"/>
                <w:sz w:val="20"/>
              </w:rPr>
              <w:t xml:space="preserve"> aktualisiert werden können. </w:t>
            </w:r>
          </w:p>
        </w:tc>
      </w:tr>
      <w:tr w:rsidR="00A2135B" w:rsidRPr="00A2135B" w14:paraId="3BA60A33" w14:textId="77777777" w:rsidTr="00550B20">
        <w:trPr>
          <w:trHeight w:val="3119"/>
        </w:trPr>
        <w:tc>
          <w:tcPr>
            <w:tcW w:w="1399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  <w:shd w:val="clear" w:color="auto" w:fill="E0E0E0"/>
          </w:tcPr>
          <w:p w14:paraId="6489D67D" w14:textId="77777777" w:rsidR="0016494F" w:rsidRPr="00A2135B" w:rsidRDefault="0016494F" w:rsidP="00550B20">
            <w:pPr>
              <w:pStyle w:val="Tabelleneintrag"/>
              <w:snapToGrid w:val="0"/>
              <w:rPr>
                <w:b/>
                <w:color w:val="000000" w:themeColor="text1"/>
              </w:rPr>
            </w:pPr>
            <w:proofErr w:type="gramStart"/>
            <w:r w:rsidRPr="00A2135B">
              <w:rPr>
                <w:b/>
                <w:color w:val="000000" w:themeColor="text1"/>
              </w:rPr>
              <w:lastRenderedPageBreak/>
              <w:t>MUSS</w:t>
            </w:r>
            <w:proofErr w:type="gramEnd"/>
          </w:p>
          <w:p w14:paraId="16F66263" w14:textId="77777777" w:rsidR="0016494F" w:rsidRPr="00A2135B" w:rsidRDefault="0016494F" w:rsidP="00550B20">
            <w:pPr>
              <w:pStyle w:val="Tabelleneintrag"/>
              <w:snapToGrid w:val="0"/>
              <w:rPr>
                <w:b/>
                <w:color w:val="000000" w:themeColor="text1"/>
              </w:rPr>
            </w:pPr>
            <w:r w:rsidRPr="00A2135B">
              <w:rPr>
                <w:b/>
                <w:color w:val="000000" w:themeColor="text1"/>
              </w:rPr>
              <w:t>Kriterien:</w:t>
            </w:r>
          </w:p>
          <w:p w14:paraId="052935CD" w14:textId="77777777" w:rsidR="0016494F" w:rsidRPr="00A2135B" w:rsidRDefault="0016494F" w:rsidP="00550B20">
            <w:pPr>
              <w:pStyle w:val="Tabelleneintrag"/>
              <w:snapToGrid w:val="0"/>
              <w:rPr>
                <w:color w:val="000000" w:themeColor="text1"/>
              </w:rPr>
            </w:pPr>
            <w:r w:rsidRPr="00A2135B">
              <w:rPr>
                <w:color w:val="000000" w:themeColor="text1"/>
              </w:rPr>
              <w:t>(Konkrete Features, die umzusetzen sind)</w:t>
            </w:r>
          </w:p>
        </w:tc>
        <w:tc>
          <w:tcPr>
            <w:tcW w:w="8090" w:type="dxa"/>
            <w:tcBorders>
              <w:top w:val="single" w:sz="6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</w:tcPr>
          <w:p w14:paraId="1901B80A" w14:textId="18C2F5A5" w:rsidR="0016494F" w:rsidRPr="00A2135B" w:rsidRDefault="00A47D35" w:rsidP="00550B20">
            <w:pPr>
              <w:rPr>
                <w:rFonts w:cs="Arial"/>
                <w:b/>
                <w:color w:val="000000" w:themeColor="text1"/>
                <w:sz w:val="20"/>
              </w:rPr>
            </w:pPr>
            <w:r w:rsidRPr="00A2135B">
              <w:rPr>
                <w:rFonts w:cs="Arial"/>
                <w:b/>
                <w:color w:val="000000" w:themeColor="text1"/>
                <w:sz w:val="20"/>
              </w:rPr>
              <w:t>Folgende Features sollen implementiert werden</w:t>
            </w:r>
            <w:r w:rsidR="00BA7F29" w:rsidRPr="00A2135B">
              <w:rPr>
                <w:rFonts w:cs="Arial"/>
                <w:b/>
                <w:color w:val="000000" w:themeColor="text1"/>
                <w:sz w:val="20"/>
              </w:rPr>
              <w:t xml:space="preserve">, um </w:t>
            </w:r>
            <w:r w:rsidR="00F319A1" w:rsidRPr="00A2135B">
              <w:rPr>
                <w:rFonts w:cs="Arial"/>
                <w:b/>
                <w:color w:val="000000" w:themeColor="text1"/>
                <w:sz w:val="20"/>
              </w:rPr>
              <w:t>einen</w:t>
            </w:r>
            <w:r w:rsidR="00BA7F29" w:rsidRPr="00A2135B">
              <w:rPr>
                <w:rFonts w:cs="Arial"/>
                <w:b/>
                <w:color w:val="000000" w:themeColor="text1"/>
                <w:sz w:val="20"/>
              </w:rPr>
              <w:t xml:space="preserve"> </w:t>
            </w:r>
            <w:r w:rsidR="00F319A1" w:rsidRPr="00A2135B">
              <w:rPr>
                <w:rFonts w:cs="Arial"/>
                <w:b/>
                <w:color w:val="000000" w:themeColor="text1"/>
                <w:sz w:val="20"/>
              </w:rPr>
              <w:t>produktiven Ablauf sicherzustellen</w:t>
            </w:r>
            <w:r w:rsidR="0016494F" w:rsidRPr="00A2135B">
              <w:rPr>
                <w:rFonts w:cs="Arial"/>
                <w:b/>
                <w:color w:val="000000" w:themeColor="text1"/>
                <w:sz w:val="20"/>
              </w:rPr>
              <w:t>:</w:t>
            </w:r>
          </w:p>
          <w:p w14:paraId="26789B4B" w14:textId="656AB59A" w:rsidR="00A542EC" w:rsidRPr="00A2135B" w:rsidRDefault="00B42E37" w:rsidP="00B42E37">
            <w:pPr>
              <w:numPr>
                <w:ilvl w:val="0"/>
                <w:numId w:val="22"/>
              </w:numPr>
              <w:spacing w:before="120" w:after="120"/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>Geräteeigenschaften anschauen</w:t>
            </w:r>
          </w:p>
          <w:p w14:paraId="2EC551F7" w14:textId="5F6795DB" w:rsidR="00B42E37" w:rsidRPr="00A2135B" w:rsidRDefault="00B42E37" w:rsidP="00B42E37">
            <w:pPr>
              <w:numPr>
                <w:ilvl w:val="0"/>
                <w:numId w:val="22"/>
              </w:numPr>
              <w:spacing w:before="120" w:after="120"/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>Gerätenamen ändern</w:t>
            </w:r>
          </w:p>
          <w:p w14:paraId="23ECE4AD" w14:textId="2FDD7B7F" w:rsidR="00B42E37" w:rsidRPr="00A2135B" w:rsidRDefault="00B42E37" w:rsidP="00B42E37">
            <w:pPr>
              <w:numPr>
                <w:ilvl w:val="0"/>
                <w:numId w:val="22"/>
              </w:numPr>
              <w:spacing w:before="120" w:after="120"/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>Gerätetyp ändern</w:t>
            </w:r>
          </w:p>
          <w:p w14:paraId="20426851" w14:textId="19E1C45D" w:rsidR="00B42E37" w:rsidRPr="00A2135B" w:rsidRDefault="00B42E37" w:rsidP="00B42E37">
            <w:pPr>
              <w:numPr>
                <w:ilvl w:val="0"/>
                <w:numId w:val="22"/>
              </w:numPr>
              <w:spacing w:before="120" w:after="120"/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>Treiber anschauen</w:t>
            </w:r>
          </w:p>
          <w:p w14:paraId="0536DC0F" w14:textId="051DE794" w:rsidR="00B42E37" w:rsidRPr="00A2135B" w:rsidRDefault="00B42E37" w:rsidP="00B42E37">
            <w:pPr>
              <w:numPr>
                <w:ilvl w:val="0"/>
                <w:numId w:val="22"/>
              </w:numPr>
              <w:spacing w:before="120" w:after="120"/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>Treiber aktualisieren</w:t>
            </w:r>
          </w:p>
          <w:p w14:paraId="6749DADA" w14:textId="49C5D021" w:rsidR="00B42E37" w:rsidRPr="00A2135B" w:rsidRDefault="00B42E37" w:rsidP="00B42E37">
            <w:pPr>
              <w:numPr>
                <w:ilvl w:val="0"/>
                <w:numId w:val="22"/>
              </w:numPr>
              <w:spacing w:before="120" w:after="120"/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>Ereignisse anschauen</w:t>
            </w:r>
          </w:p>
          <w:p w14:paraId="230CC31E" w14:textId="00AC42E4" w:rsidR="0016494F" w:rsidRPr="00A2135B" w:rsidRDefault="0016494F" w:rsidP="00550B20">
            <w:pPr>
              <w:spacing w:before="120" w:after="120"/>
              <w:ind w:left="737"/>
              <w:rPr>
                <w:color w:val="000000" w:themeColor="text1"/>
              </w:rPr>
            </w:pPr>
          </w:p>
        </w:tc>
      </w:tr>
    </w:tbl>
    <w:p w14:paraId="269DB417" w14:textId="53E50529" w:rsidR="00580DC1" w:rsidRPr="00A2135B" w:rsidRDefault="00580DC1">
      <w:pPr>
        <w:spacing w:before="0" w:after="0"/>
        <w:rPr>
          <w:color w:val="000000" w:themeColor="text1"/>
        </w:rPr>
      </w:pPr>
      <w:r w:rsidRPr="00A2135B">
        <w:rPr>
          <w:color w:val="000000" w:themeColor="text1"/>
        </w:rPr>
        <w:br w:type="page"/>
      </w:r>
    </w:p>
    <w:tbl>
      <w:tblPr>
        <w:tblW w:w="9631" w:type="dxa"/>
        <w:tblInd w:w="6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1399"/>
        <w:gridCol w:w="8232"/>
      </w:tblGrid>
      <w:tr w:rsidR="00A2135B" w:rsidRPr="00A2135B" w14:paraId="3FF299F2" w14:textId="77777777" w:rsidTr="001A5A73">
        <w:trPr>
          <w:trHeight w:val="5750"/>
        </w:trPr>
        <w:tc>
          <w:tcPr>
            <w:tcW w:w="1399" w:type="dxa"/>
            <w:shd w:val="clear" w:color="auto" w:fill="E0E0E0"/>
          </w:tcPr>
          <w:p w14:paraId="50B84969" w14:textId="77777777" w:rsidR="0016494F" w:rsidRPr="00A2135B" w:rsidRDefault="0016494F" w:rsidP="00550B20">
            <w:pPr>
              <w:pStyle w:val="Tabelleneintrag"/>
              <w:snapToGrid w:val="0"/>
              <w:rPr>
                <w:b/>
                <w:color w:val="000000" w:themeColor="text1"/>
              </w:rPr>
            </w:pPr>
            <w:proofErr w:type="gramStart"/>
            <w:r w:rsidRPr="00A2135B">
              <w:rPr>
                <w:b/>
                <w:color w:val="000000" w:themeColor="text1"/>
              </w:rPr>
              <w:lastRenderedPageBreak/>
              <w:t>KANN</w:t>
            </w:r>
            <w:proofErr w:type="gramEnd"/>
          </w:p>
          <w:p w14:paraId="48E51451" w14:textId="77777777" w:rsidR="0016494F" w:rsidRPr="00A2135B" w:rsidRDefault="0016494F" w:rsidP="00550B20">
            <w:pPr>
              <w:pStyle w:val="Tabelleneintrag"/>
              <w:snapToGrid w:val="0"/>
              <w:rPr>
                <w:b/>
                <w:color w:val="000000" w:themeColor="text1"/>
              </w:rPr>
            </w:pPr>
            <w:r w:rsidRPr="00A2135B">
              <w:rPr>
                <w:b/>
                <w:color w:val="000000" w:themeColor="text1"/>
              </w:rPr>
              <w:t>Kriterien:</w:t>
            </w:r>
          </w:p>
          <w:p w14:paraId="17493E32" w14:textId="77777777" w:rsidR="0016494F" w:rsidRPr="00A2135B" w:rsidRDefault="0016494F" w:rsidP="00550B20">
            <w:pPr>
              <w:pStyle w:val="Tabelleneintrag"/>
              <w:snapToGrid w:val="0"/>
              <w:rPr>
                <w:color w:val="000000" w:themeColor="text1"/>
              </w:rPr>
            </w:pPr>
            <w:r w:rsidRPr="00A2135B">
              <w:rPr>
                <w:color w:val="000000" w:themeColor="text1"/>
              </w:rPr>
              <w:t>(Konkrete Features, die optional sind)</w:t>
            </w:r>
          </w:p>
        </w:tc>
        <w:tc>
          <w:tcPr>
            <w:tcW w:w="8232" w:type="dxa"/>
          </w:tcPr>
          <w:p w14:paraId="58E89A7C" w14:textId="3B608C37" w:rsidR="00400556" w:rsidRPr="00A2135B" w:rsidRDefault="00400556" w:rsidP="00400556">
            <w:pPr>
              <w:rPr>
                <w:rFonts w:cs="Arial"/>
                <w:b/>
                <w:color w:val="000000" w:themeColor="text1"/>
                <w:sz w:val="20"/>
              </w:rPr>
            </w:pPr>
            <w:r w:rsidRPr="00A2135B">
              <w:rPr>
                <w:rFonts w:cs="Arial"/>
                <w:b/>
                <w:color w:val="000000" w:themeColor="text1"/>
                <w:sz w:val="20"/>
              </w:rPr>
              <w:t>Folgende Features können zusätzlich implementiert werden:</w:t>
            </w:r>
            <w:r w:rsidR="007B2FCB" w:rsidRPr="00A2135B">
              <w:rPr>
                <w:rFonts w:cs="Arial"/>
                <w:b/>
                <w:color w:val="000000" w:themeColor="text1"/>
                <w:sz w:val="20"/>
              </w:rPr>
              <w:t xml:space="preserve"> (</w:t>
            </w:r>
            <w:r w:rsidR="003A3100" w:rsidRPr="00A2135B">
              <w:rPr>
                <w:rFonts w:cs="Arial"/>
                <w:b/>
                <w:color w:val="000000" w:themeColor="text1"/>
                <w:sz w:val="20"/>
              </w:rPr>
              <w:t xml:space="preserve">Varianten, </w:t>
            </w:r>
            <w:r w:rsidR="007B2FCB" w:rsidRPr="00A2135B">
              <w:rPr>
                <w:rFonts w:cs="Arial"/>
                <w:b/>
                <w:color w:val="000000" w:themeColor="text1"/>
                <w:sz w:val="20"/>
              </w:rPr>
              <w:t>Kreativität)</w:t>
            </w:r>
          </w:p>
          <w:p w14:paraId="6E7B65C1" w14:textId="5F918AF3" w:rsidR="00400556" w:rsidRPr="00A2135B" w:rsidRDefault="00B42E37" w:rsidP="00400556">
            <w:pPr>
              <w:numPr>
                <w:ilvl w:val="0"/>
                <w:numId w:val="22"/>
              </w:numPr>
              <w:spacing w:before="120" w:after="120"/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>Gerät deaktivieren</w:t>
            </w:r>
          </w:p>
          <w:p w14:paraId="63791912" w14:textId="2AFC0A3D" w:rsidR="00400556" w:rsidRPr="00A2135B" w:rsidRDefault="00B42E37" w:rsidP="00B42E37">
            <w:pPr>
              <w:numPr>
                <w:ilvl w:val="0"/>
                <w:numId w:val="22"/>
              </w:numPr>
              <w:spacing w:before="120" w:after="120"/>
              <w:rPr>
                <w:rFonts w:cs="Arial"/>
                <w:color w:val="000000" w:themeColor="text1"/>
                <w:sz w:val="20"/>
              </w:rPr>
            </w:pPr>
            <w:r w:rsidRPr="00A2135B">
              <w:rPr>
                <w:rFonts w:cs="Arial"/>
                <w:color w:val="000000" w:themeColor="text1"/>
                <w:sz w:val="20"/>
              </w:rPr>
              <w:t>Gerät deinstallieren</w:t>
            </w:r>
          </w:p>
          <w:p w14:paraId="07EE2229" w14:textId="77777777" w:rsidR="005C2BC6" w:rsidRPr="00A2135B" w:rsidRDefault="005C2BC6" w:rsidP="005C2BC6">
            <w:pPr>
              <w:keepNext/>
              <w:rPr>
                <w:color w:val="000000" w:themeColor="text1"/>
              </w:rPr>
            </w:pPr>
            <w:r w:rsidRPr="00A2135B">
              <w:rPr>
                <w:rFonts w:cs="Arial"/>
                <w:b/>
                <w:noProof/>
                <w:color w:val="000000" w:themeColor="text1"/>
                <w:sz w:val="20"/>
              </w:rPr>
              <w:drawing>
                <wp:inline distT="0" distB="0" distL="0" distR="0" wp14:anchorId="23F9797B" wp14:editId="34B6198F">
                  <wp:extent cx="3139440" cy="2697480"/>
                  <wp:effectExtent l="0" t="0" r="3810" b="7620"/>
                  <wp:docPr id="1" name="Grafik 1" descr="Ein Bild, das Text, Whiteboar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WhatsApp Image 2020-03-13 at 15.03.33 (1).jpeg"/>
                          <pic:cNvPicPr/>
                        </pic:nvPicPr>
                        <pic:blipFill rotWithShape="1">
                          <a:blip r:embed="rId8"/>
                          <a:srcRect l="17302" r="20711" b="28987"/>
                          <a:stretch/>
                        </pic:blipFill>
                        <pic:spPr bwMode="auto">
                          <a:xfrm>
                            <a:off x="0" y="0"/>
                            <a:ext cx="3139440" cy="2697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227516" w14:textId="1B3A4074" w:rsidR="0016494F" w:rsidRPr="00263392" w:rsidRDefault="005C2BC6" w:rsidP="00263392">
            <w:pPr>
              <w:pStyle w:val="Beschriftung"/>
              <w:rPr>
                <w:rFonts w:cs="Arial"/>
                <w:b/>
                <w:color w:val="000000" w:themeColor="text1"/>
                <w:sz w:val="20"/>
              </w:rPr>
            </w:pPr>
            <w:r w:rsidRPr="00A2135B">
              <w:rPr>
                <w:color w:val="000000" w:themeColor="text1"/>
              </w:rPr>
              <w:t>Ereignisse-Tab</w:t>
            </w:r>
          </w:p>
        </w:tc>
      </w:tr>
    </w:tbl>
    <w:p w14:paraId="00FBA367" w14:textId="77777777" w:rsidR="0016494F" w:rsidRDefault="0016494F">
      <w:pPr>
        <w:spacing w:before="0" w:after="0"/>
        <w:rPr>
          <w:b/>
          <w:sz w:val="28"/>
        </w:rPr>
      </w:pPr>
    </w:p>
    <w:p w14:paraId="37245EB5" w14:textId="4EFABC3A" w:rsidR="0016494F" w:rsidRDefault="00B4268A" w:rsidP="0016494F">
      <w:pPr>
        <w:pStyle w:val="berschrift2"/>
      </w:pPr>
      <w:r>
        <w:lastRenderedPageBreak/>
        <w:t>Planung Meilensteine</w:t>
      </w:r>
      <w:r w:rsidR="00B70BF5">
        <w:t xml:space="preserve"> (LB1 / LB2)</w:t>
      </w: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6"/>
        <w:gridCol w:w="5084"/>
        <w:gridCol w:w="1607"/>
        <w:gridCol w:w="2085"/>
      </w:tblGrid>
      <w:tr w:rsidR="00A542EC" w:rsidRPr="008A5948" w14:paraId="2C0D2306" w14:textId="77777777" w:rsidTr="00A542EC">
        <w:trPr>
          <w:trHeight w:val="884"/>
        </w:trPr>
        <w:tc>
          <w:tcPr>
            <w:tcW w:w="546" w:type="dxa"/>
          </w:tcPr>
          <w:p w14:paraId="2F9E2FDD" w14:textId="5AF0B939" w:rsidR="0016494F" w:rsidRPr="008A5948" w:rsidRDefault="0016494F" w:rsidP="0016494F">
            <w:pPr>
              <w:pStyle w:val="berschrift2"/>
              <w:numPr>
                <w:ilvl w:val="0"/>
                <w:numId w:val="0"/>
              </w:num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MS</w:t>
            </w:r>
          </w:p>
        </w:tc>
        <w:tc>
          <w:tcPr>
            <w:tcW w:w="5084" w:type="dxa"/>
          </w:tcPr>
          <w:p w14:paraId="629F0B0C" w14:textId="77777777" w:rsidR="0016494F" w:rsidRPr="008A5948" w:rsidRDefault="0016494F" w:rsidP="0016494F">
            <w:pPr>
              <w:pStyle w:val="berschrift2"/>
              <w:numPr>
                <w:ilvl w:val="0"/>
                <w:numId w:val="0"/>
              </w:numPr>
              <w:rPr>
                <w:i/>
                <w:sz w:val="22"/>
                <w:szCs w:val="22"/>
              </w:rPr>
            </w:pPr>
            <w:r w:rsidRPr="008A5948">
              <w:rPr>
                <w:i/>
                <w:sz w:val="22"/>
                <w:szCs w:val="22"/>
              </w:rPr>
              <w:t>Tätigkeit / Abgabe</w:t>
            </w:r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14:paraId="0A77BC6E" w14:textId="50F84995" w:rsidR="0016494F" w:rsidRPr="008A5948" w:rsidRDefault="0016494F" w:rsidP="0016494F">
            <w:pPr>
              <w:pStyle w:val="berschrift2"/>
              <w:numPr>
                <w:ilvl w:val="0"/>
                <w:numId w:val="0"/>
              </w:num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Soll-Datum</w:t>
            </w:r>
            <w:r w:rsidRPr="008A5948">
              <w:rPr>
                <w:i/>
                <w:sz w:val="22"/>
                <w:szCs w:val="22"/>
              </w:rPr>
              <w:t xml:space="preserve"> </w:t>
            </w:r>
          </w:p>
        </w:tc>
        <w:tc>
          <w:tcPr>
            <w:tcW w:w="2085" w:type="dxa"/>
            <w:tcBorders>
              <w:bottom w:val="single" w:sz="4" w:space="0" w:color="auto"/>
            </w:tcBorders>
          </w:tcPr>
          <w:p w14:paraId="2E847F1C" w14:textId="07CB4247" w:rsidR="0016494F" w:rsidRPr="008A5948" w:rsidRDefault="0016494F" w:rsidP="0016494F">
            <w:pPr>
              <w:pStyle w:val="berschrift2"/>
              <w:numPr>
                <w:ilvl w:val="0"/>
                <w:numId w:val="0"/>
              </w:num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Ist-Datum</w:t>
            </w:r>
          </w:p>
        </w:tc>
      </w:tr>
      <w:tr w:rsidR="00B42E37" w:rsidRPr="008A5948" w14:paraId="3CFB3DA9" w14:textId="77777777" w:rsidTr="00A542EC">
        <w:trPr>
          <w:trHeight w:val="1556"/>
        </w:trPr>
        <w:tc>
          <w:tcPr>
            <w:tcW w:w="546" w:type="dxa"/>
          </w:tcPr>
          <w:p w14:paraId="0F056C75" w14:textId="77777777" w:rsidR="00B42E37" w:rsidRPr="008A5948" w:rsidRDefault="00B42E37" w:rsidP="00B42E37">
            <w:pPr>
              <w:pStyle w:val="berschrift2"/>
              <w:numPr>
                <w:ilvl w:val="0"/>
                <w:numId w:val="0"/>
              </w:numPr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A</w:t>
            </w:r>
          </w:p>
        </w:tc>
        <w:tc>
          <w:tcPr>
            <w:tcW w:w="5084" w:type="dxa"/>
          </w:tcPr>
          <w:p w14:paraId="2DAA8BA3" w14:textId="77777777" w:rsidR="00B42E37" w:rsidRPr="006C1649" w:rsidRDefault="00B42E37" w:rsidP="00B42E37">
            <w:pPr>
              <w:pStyle w:val="berschrift2"/>
              <w:numPr>
                <w:ilvl w:val="0"/>
                <w:numId w:val="0"/>
              </w:numPr>
              <w:spacing w:before="0" w:after="0"/>
              <w:rPr>
                <w:color w:val="7030A0"/>
                <w:sz w:val="22"/>
                <w:szCs w:val="22"/>
              </w:rPr>
            </w:pPr>
            <w:r w:rsidRPr="006C1649">
              <w:rPr>
                <w:color w:val="7030A0"/>
                <w:sz w:val="22"/>
                <w:szCs w:val="22"/>
              </w:rPr>
              <w:t xml:space="preserve">Projektstart </w:t>
            </w:r>
          </w:p>
          <w:p w14:paraId="02BBCA41" w14:textId="042AC948" w:rsidR="00B42E37" w:rsidRPr="008A5948" w:rsidRDefault="00B42E37" w:rsidP="00B42E37">
            <w:pPr>
              <w:pStyle w:val="berschrift2"/>
              <w:numPr>
                <w:ilvl w:val="0"/>
                <w:numId w:val="24"/>
              </w:numPr>
              <w:spacing w:before="0" w:after="0"/>
              <w:ind w:left="397" w:hanging="284"/>
              <w:rPr>
                <w:b w:val="0"/>
                <w:sz w:val="22"/>
                <w:szCs w:val="22"/>
              </w:rPr>
            </w:pPr>
            <w:r w:rsidRPr="008A5948">
              <w:rPr>
                <w:b w:val="0"/>
                <w:sz w:val="22"/>
                <w:szCs w:val="22"/>
              </w:rPr>
              <w:t>Team</w:t>
            </w:r>
            <w:r>
              <w:rPr>
                <w:b w:val="0"/>
                <w:sz w:val="22"/>
                <w:szCs w:val="22"/>
              </w:rPr>
              <w:t xml:space="preserve"> B</w:t>
            </w:r>
            <w:r w:rsidRPr="008A5948">
              <w:rPr>
                <w:b w:val="0"/>
                <w:sz w:val="22"/>
                <w:szCs w:val="22"/>
              </w:rPr>
              <w:t>ildung</w:t>
            </w:r>
            <w:r>
              <w:rPr>
                <w:b w:val="0"/>
                <w:sz w:val="22"/>
                <w:szCs w:val="22"/>
              </w:rPr>
              <w:t xml:space="preserve">, Kollaborationsplattform, GitHub </w:t>
            </w:r>
            <w:proofErr w:type="spellStart"/>
            <w:r>
              <w:rPr>
                <w:b w:val="0"/>
                <w:sz w:val="22"/>
                <w:szCs w:val="22"/>
              </w:rPr>
              <w:t>Repos</w:t>
            </w:r>
            <w:proofErr w:type="spellEnd"/>
            <w:r>
              <w:rPr>
                <w:b w:val="0"/>
                <w:sz w:val="22"/>
                <w:szCs w:val="22"/>
              </w:rPr>
              <w:t xml:space="preserve"> *, Lehrerzugang</w:t>
            </w:r>
          </w:p>
          <w:p w14:paraId="794AD183" w14:textId="5651FA59" w:rsidR="00B42E37" w:rsidRPr="008A5948" w:rsidRDefault="00B42E37" w:rsidP="00B42E37">
            <w:pPr>
              <w:pStyle w:val="berschrift2"/>
              <w:numPr>
                <w:ilvl w:val="0"/>
                <w:numId w:val="24"/>
              </w:numPr>
              <w:spacing w:before="0" w:after="0"/>
              <w:ind w:left="397" w:hanging="284"/>
              <w:rPr>
                <w:sz w:val="22"/>
                <w:szCs w:val="22"/>
              </w:rPr>
            </w:pPr>
            <w:r w:rsidRPr="008A5948">
              <w:rPr>
                <w:sz w:val="22"/>
                <w:szCs w:val="22"/>
              </w:rPr>
              <w:t xml:space="preserve">Wahl / Ausarbeitung der </w:t>
            </w:r>
            <w:r>
              <w:rPr>
                <w:sz w:val="22"/>
                <w:szCs w:val="22"/>
              </w:rPr>
              <w:t>Anforderungsdefinition</w:t>
            </w:r>
          </w:p>
          <w:p w14:paraId="4B36DDC0" w14:textId="46548DBF" w:rsidR="00B42E37" w:rsidRPr="008A5948" w:rsidRDefault="00B42E37" w:rsidP="00B42E37">
            <w:pPr>
              <w:spacing w:before="0" w:after="0"/>
              <w:ind w:left="113"/>
              <w:rPr>
                <w:lang w:eastAsia="de-DE"/>
              </w:rPr>
            </w:pPr>
            <w:r w:rsidRPr="008A5948">
              <w:rPr>
                <w:sz w:val="22"/>
                <w:szCs w:val="22"/>
              </w:rPr>
              <w:t xml:space="preserve">Abnahme </w:t>
            </w:r>
            <w:r>
              <w:rPr>
                <w:sz w:val="22"/>
                <w:szCs w:val="22"/>
              </w:rPr>
              <w:t>Anforderungsdefinition durch Lehrperson</w:t>
            </w:r>
          </w:p>
        </w:tc>
        <w:tc>
          <w:tcPr>
            <w:tcW w:w="1607" w:type="dxa"/>
            <w:shd w:val="clear" w:color="auto" w:fill="F2F2F2"/>
          </w:tcPr>
          <w:p w14:paraId="12E5F6D4" w14:textId="4FF7FA11" w:rsidR="00B42E37" w:rsidRPr="00B407BA" w:rsidRDefault="00B42E37" w:rsidP="00B42E37">
            <w:pPr>
              <w:pStyle w:val="berschrift2"/>
              <w:numPr>
                <w:ilvl w:val="0"/>
                <w:numId w:val="0"/>
              </w:numPr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06.03.2020</w:t>
            </w:r>
          </w:p>
        </w:tc>
        <w:tc>
          <w:tcPr>
            <w:tcW w:w="2085" w:type="dxa"/>
            <w:shd w:val="clear" w:color="auto" w:fill="F2F2F2"/>
          </w:tcPr>
          <w:p w14:paraId="1B3AE1F5" w14:textId="203BE4FF" w:rsidR="00B42E37" w:rsidRPr="00B407BA" w:rsidRDefault="00B42E37" w:rsidP="00B42E37">
            <w:pPr>
              <w:pStyle w:val="berschrift2"/>
              <w:numPr>
                <w:ilvl w:val="0"/>
                <w:numId w:val="0"/>
              </w:numPr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06.03.2020</w:t>
            </w:r>
          </w:p>
        </w:tc>
      </w:tr>
      <w:tr w:rsidR="00B42E37" w:rsidRPr="008A5948" w14:paraId="097AE826" w14:textId="77777777" w:rsidTr="00A542EC">
        <w:tc>
          <w:tcPr>
            <w:tcW w:w="546" w:type="dxa"/>
          </w:tcPr>
          <w:p w14:paraId="0D794514" w14:textId="77777777" w:rsidR="00B42E37" w:rsidRPr="009E43C0" w:rsidRDefault="00B42E37" w:rsidP="00B42E37">
            <w:pPr>
              <w:pStyle w:val="berschrift2"/>
              <w:numPr>
                <w:ilvl w:val="0"/>
                <w:numId w:val="0"/>
              </w:numPr>
              <w:rPr>
                <w:bCs/>
                <w:sz w:val="22"/>
                <w:szCs w:val="22"/>
              </w:rPr>
            </w:pPr>
            <w:r w:rsidRPr="009E43C0">
              <w:rPr>
                <w:bCs/>
                <w:sz w:val="22"/>
                <w:szCs w:val="22"/>
              </w:rPr>
              <w:t>B</w:t>
            </w:r>
          </w:p>
        </w:tc>
        <w:tc>
          <w:tcPr>
            <w:tcW w:w="5084" w:type="dxa"/>
          </w:tcPr>
          <w:p w14:paraId="31F23DFB" w14:textId="77777777" w:rsidR="00B42E37" w:rsidRPr="006C1649" w:rsidRDefault="00B42E37" w:rsidP="00B42E37">
            <w:pPr>
              <w:pStyle w:val="berschrift2"/>
              <w:numPr>
                <w:ilvl w:val="0"/>
                <w:numId w:val="0"/>
              </w:numPr>
              <w:spacing w:before="0" w:after="0"/>
              <w:rPr>
                <w:color w:val="7030A0"/>
                <w:sz w:val="22"/>
                <w:szCs w:val="22"/>
              </w:rPr>
            </w:pPr>
            <w:r w:rsidRPr="006C1649">
              <w:rPr>
                <w:color w:val="7030A0"/>
                <w:sz w:val="22"/>
                <w:szCs w:val="22"/>
              </w:rPr>
              <w:t>Teamaufgabe 1:</w:t>
            </w:r>
          </w:p>
          <w:p w14:paraId="5C8AD505" w14:textId="6FCD35F3" w:rsidR="00B42E37" w:rsidRPr="008A5948" w:rsidRDefault="00B42E37" w:rsidP="00B42E37">
            <w:pPr>
              <w:pStyle w:val="berschrift2"/>
              <w:numPr>
                <w:ilvl w:val="0"/>
                <w:numId w:val="27"/>
              </w:numPr>
              <w:spacing w:before="0" w:after="0"/>
              <w:ind w:left="443"/>
              <w:rPr>
                <w:b w:val="0"/>
                <w:sz w:val="22"/>
                <w:szCs w:val="22"/>
              </w:rPr>
            </w:pPr>
            <w:r w:rsidRPr="006C1649">
              <w:rPr>
                <w:sz w:val="22"/>
                <w:szCs w:val="22"/>
              </w:rPr>
              <w:t xml:space="preserve">Abgabe: Lösungsdesign </w:t>
            </w:r>
            <w:r w:rsidRPr="006C1649">
              <w:rPr>
                <w:sz w:val="22"/>
                <w:szCs w:val="22"/>
              </w:rPr>
              <w:br/>
            </w:r>
            <w:r w:rsidRPr="008A5948">
              <w:rPr>
                <w:b w:val="0"/>
                <w:sz w:val="22"/>
                <w:szCs w:val="22"/>
              </w:rPr>
              <w:t>(</w:t>
            </w:r>
            <w:r>
              <w:rPr>
                <w:b w:val="0"/>
                <w:sz w:val="22"/>
                <w:szCs w:val="22"/>
              </w:rPr>
              <w:t>Funktionsmodell / GUI / PAP / Storyboard</w:t>
            </w:r>
            <w:r w:rsidRPr="008A5948">
              <w:rPr>
                <w:b w:val="0"/>
                <w:sz w:val="22"/>
                <w:szCs w:val="22"/>
              </w:rPr>
              <w:t>)</w:t>
            </w:r>
          </w:p>
        </w:tc>
        <w:tc>
          <w:tcPr>
            <w:tcW w:w="1607" w:type="dxa"/>
            <w:shd w:val="clear" w:color="auto" w:fill="F2F2F2"/>
          </w:tcPr>
          <w:p w14:paraId="551B0C57" w14:textId="1EA1997F" w:rsidR="00B42E37" w:rsidRPr="00B407BA" w:rsidRDefault="00B42E37" w:rsidP="00B42E37">
            <w:pPr>
              <w:pStyle w:val="berschrift2"/>
              <w:numPr>
                <w:ilvl w:val="0"/>
                <w:numId w:val="0"/>
              </w:numPr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20.03.2020</w:t>
            </w:r>
          </w:p>
        </w:tc>
        <w:tc>
          <w:tcPr>
            <w:tcW w:w="2085" w:type="dxa"/>
            <w:shd w:val="clear" w:color="auto" w:fill="F2F2F2"/>
          </w:tcPr>
          <w:p w14:paraId="09B54092" w14:textId="0F82814E" w:rsidR="00B42E37" w:rsidRPr="00B407BA" w:rsidRDefault="00B42E37" w:rsidP="00B42E37">
            <w:pPr>
              <w:pStyle w:val="berschrift2"/>
              <w:numPr>
                <w:ilvl w:val="0"/>
                <w:numId w:val="0"/>
              </w:numPr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20.03.2020</w:t>
            </w:r>
          </w:p>
        </w:tc>
      </w:tr>
      <w:tr w:rsidR="00B42E37" w:rsidRPr="008A5948" w14:paraId="51DA8562" w14:textId="77777777" w:rsidTr="00A542EC">
        <w:tc>
          <w:tcPr>
            <w:tcW w:w="546" w:type="dxa"/>
          </w:tcPr>
          <w:p w14:paraId="4B28BBBE" w14:textId="2BB54234" w:rsidR="00B42E37" w:rsidRPr="009E43C0" w:rsidRDefault="00B42E37" w:rsidP="00B42E37">
            <w:pPr>
              <w:pStyle w:val="berschrift2"/>
              <w:numPr>
                <w:ilvl w:val="0"/>
                <w:numId w:val="0"/>
              </w:numPr>
              <w:rPr>
                <w:bCs/>
                <w:sz w:val="22"/>
                <w:szCs w:val="22"/>
              </w:rPr>
            </w:pPr>
            <w:r w:rsidRPr="009E43C0">
              <w:rPr>
                <w:bCs/>
                <w:sz w:val="22"/>
                <w:szCs w:val="22"/>
              </w:rPr>
              <w:t>B2</w:t>
            </w:r>
          </w:p>
        </w:tc>
        <w:tc>
          <w:tcPr>
            <w:tcW w:w="5084" w:type="dxa"/>
          </w:tcPr>
          <w:p w14:paraId="6DF34B6B" w14:textId="12D7D7B0" w:rsidR="00B42E37" w:rsidRPr="009E43C0" w:rsidRDefault="00B42E37" w:rsidP="00B42E37">
            <w:pPr>
              <w:pStyle w:val="berschrift2"/>
              <w:numPr>
                <w:ilvl w:val="0"/>
                <w:numId w:val="0"/>
              </w:numPr>
              <w:spacing w:before="0" w:after="0"/>
              <w:rPr>
                <w:color w:val="7030A0"/>
                <w:sz w:val="22"/>
                <w:szCs w:val="22"/>
              </w:rPr>
            </w:pPr>
            <w:r w:rsidRPr="009E43C0">
              <w:rPr>
                <w:color w:val="7030A0"/>
                <w:sz w:val="22"/>
                <w:szCs w:val="22"/>
              </w:rPr>
              <w:t>Teamaufgabe 2: (Nur LB2)</w:t>
            </w:r>
          </w:p>
          <w:p w14:paraId="3480974E" w14:textId="29A14B26" w:rsidR="00B42E37" w:rsidRPr="008A5948" w:rsidRDefault="00B42E37" w:rsidP="00B42E37">
            <w:pPr>
              <w:pStyle w:val="berschrift2"/>
              <w:numPr>
                <w:ilvl w:val="0"/>
                <w:numId w:val="24"/>
              </w:numPr>
              <w:spacing w:before="0" w:after="0"/>
              <w:ind w:left="397" w:hanging="284"/>
              <w:rPr>
                <w:b w:val="0"/>
                <w:sz w:val="22"/>
                <w:szCs w:val="22"/>
              </w:rPr>
            </w:pPr>
            <w:r w:rsidRPr="008A5948">
              <w:rPr>
                <w:b w:val="0"/>
                <w:sz w:val="22"/>
                <w:szCs w:val="22"/>
              </w:rPr>
              <w:t>Abgabe: Testvorschrift und Testfälle</w:t>
            </w:r>
          </w:p>
        </w:tc>
        <w:tc>
          <w:tcPr>
            <w:tcW w:w="1607" w:type="dxa"/>
            <w:shd w:val="clear" w:color="auto" w:fill="F2F2F2"/>
          </w:tcPr>
          <w:p w14:paraId="4439554A" w14:textId="1AB673BD" w:rsidR="00B42E37" w:rsidRPr="00B407BA" w:rsidRDefault="00B42E37" w:rsidP="00B42E37">
            <w:pPr>
              <w:pStyle w:val="berschrift2"/>
              <w:numPr>
                <w:ilvl w:val="0"/>
                <w:numId w:val="0"/>
              </w:numPr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2</w:t>
            </w:r>
            <w:r w:rsidR="00A35FA5">
              <w:rPr>
                <w:b w:val="0"/>
                <w:sz w:val="22"/>
                <w:szCs w:val="22"/>
              </w:rPr>
              <w:t>0</w:t>
            </w:r>
            <w:r>
              <w:rPr>
                <w:b w:val="0"/>
                <w:sz w:val="22"/>
                <w:szCs w:val="22"/>
              </w:rPr>
              <w:t>.03.2020</w:t>
            </w:r>
          </w:p>
        </w:tc>
        <w:tc>
          <w:tcPr>
            <w:tcW w:w="2085" w:type="dxa"/>
            <w:shd w:val="clear" w:color="auto" w:fill="F2F2F2"/>
          </w:tcPr>
          <w:p w14:paraId="6689DC6F" w14:textId="092427F8" w:rsidR="00B42E37" w:rsidRPr="00B407BA" w:rsidRDefault="00B42E37" w:rsidP="00B42E37">
            <w:pPr>
              <w:pStyle w:val="berschrift2"/>
              <w:numPr>
                <w:ilvl w:val="0"/>
                <w:numId w:val="0"/>
              </w:numPr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2</w:t>
            </w:r>
            <w:r w:rsidR="00A35FA5">
              <w:rPr>
                <w:b w:val="0"/>
                <w:sz w:val="22"/>
                <w:szCs w:val="22"/>
              </w:rPr>
              <w:t>0</w:t>
            </w:r>
            <w:r>
              <w:rPr>
                <w:b w:val="0"/>
                <w:sz w:val="22"/>
                <w:szCs w:val="22"/>
              </w:rPr>
              <w:t>.03.2020</w:t>
            </w:r>
          </w:p>
        </w:tc>
      </w:tr>
      <w:tr w:rsidR="00B42E37" w:rsidRPr="008A5948" w14:paraId="1FE11EDD" w14:textId="77777777" w:rsidTr="00A542EC">
        <w:tc>
          <w:tcPr>
            <w:tcW w:w="546" w:type="dxa"/>
          </w:tcPr>
          <w:p w14:paraId="473BF27E" w14:textId="77777777" w:rsidR="00B42E37" w:rsidRPr="009E43C0" w:rsidRDefault="00B42E37" w:rsidP="00B42E37">
            <w:pPr>
              <w:pStyle w:val="berschrift2"/>
              <w:numPr>
                <w:ilvl w:val="0"/>
                <w:numId w:val="0"/>
              </w:numPr>
              <w:rPr>
                <w:bCs/>
                <w:sz w:val="22"/>
                <w:szCs w:val="22"/>
              </w:rPr>
            </w:pPr>
            <w:r w:rsidRPr="009E43C0">
              <w:rPr>
                <w:bCs/>
                <w:sz w:val="22"/>
                <w:szCs w:val="22"/>
              </w:rPr>
              <w:t>C</w:t>
            </w:r>
          </w:p>
        </w:tc>
        <w:tc>
          <w:tcPr>
            <w:tcW w:w="5084" w:type="dxa"/>
          </w:tcPr>
          <w:p w14:paraId="0972A9D8" w14:textId="05116A11" w:rsidR="00B42E37" w:rsidRPr="009D067C" w:rsidRDefault="00B42E37" w:rsidP="00B42E37">
            <w:pPr>
              <w:pStyle w:val="berschrift2"/>
              <w:numPr>
                <w:ilvl w:val="0"/>
                <w:numId w:val="0"/>
              </w:numPr>
              <w:tabs>
                <w:tab w:val="left" w:pos="2895"/>
              </w:tabs>
              <w:spacing w:before="0" w:after="0"/>
              <w:rPr>
                <w:color w:val="7030A0"/>
                <w:sz w:val="22"/>
                <w:szCs w:val="22"/>
              </w:rPr>
            </w:pPr>
            <w:r w:rsidRPr="009D067C">
              <w:rPr>
                <w:color w:val="7030A0"/>
                <w:sz w:val="22"/>
                <w:szCs w:val="22"/>
              </w:rPr>
              <w:t xml:space="preserve">Einzelaufgabe </w:t>
            </w:r>
            <w:r>
              <w:rPr>
                <w:color w:val="7030A0"/>
                <w:sz w:val="22"/>
                <w:szCs w:val="22"/>
              </w:rPr>
              <w:t>2 (LB1) / 3 (LB2)</w:t>
            </w:r>
            <w:r w:rsidRPr="009D067C">
              <w:rPr>
                <w:color w:val="7030A0"/>
                <w:sz w:val="22"/>
                <w:szCs w:val="22"/>
              </w:rPr>
              <w:t>:</w:t>
            </w:r>
            <w:r>
              <w:rPr>
                <w:color w:val="7030A0"/>
                <w:sz w:val="22"/>
                <w:szCs w:val="22"/>
              </w:rPr>
              <w:tab/>
            </w:r>
          </w:p>
          <w:p w14:paraId="0EEA8961" w14:textId="77777777" w:rsidR="00B42E37" w:rsidRPr="008A5948" w:rsidRDefault="00B42E37" w:rsidP="00B42E37">
            <w:pPr>
              <w:pStyle w:val="berschrift2"/>
              <w:numPr>
                <w:ilvl w:val="0"/>
                <w:numId w:val="24"/>
              </w:numPr>
              <w:spacing w:before="0" w:after="0"/>
              <w:ind w:left="397" w:hanging="284"/>
              <w:rPr>
                <w:b w:val="0"/>
                <w:sz w:val="22"/>
                <w:szCs w:val="22"/>
              </w:rPr>
            </w:pPr>
            <w:r w:rsidRPr="008A5948">
              <w:rPr>
                <w:b w:val="0"/>
                <w:sz w:val="22"/>
                <w:szCs w:val="22"/>
              </w:rPr>
              <w:t>Abgabe Programmcode</w:t>
            </w:r>
            <w:r>
              <w:rPr>
                <w:b w:val="0"/>
                <w:sz w:val="22"/>
                <w:szCs w:val="22"/>
              </w:rPr>
              <w:t xml:space="preserve"> und Dokumentation</w:t>
            </w:r>
          </w:p>
          <w:p w14:paraId="76D458E4" w14:textId="56A513C5" w:rsidR="00B42E37" w:rsidRPr="0097231F" w:rsidRDefault="00B42E37" w:rsidP="00B42E37">
            <w:pPr>
              <w:pStyle w:val="berschrift2"/>
              <w:numPr>
                <w:ilvl w:val="0"/>
                <w:numId w:val="24"/>
              </w:numPr>
              <w:spacing w:before="0" w:after="0"/>
              <w:ind w:left="397" w:hanging="284"/>
              <w:rPr>
                <w:sz w:val="22"/>
                <w:szCs w:val="22"/>
              </w:rPr>
            </w:pPr>
            <w:r w:rsidRPr="0097231F">
              <w:rPr>
                <w:sz w:val="22"/>
                <w:szCs w:val="22"/>
              </w:rPr>
              <w:t>Fachgespräch Projektabnahme</w:t>
            </w:r>
          </w:p>
        </w:tc>
        <w:tc>
          <w:tcPr>
            <w:tcW w:w="1607" w:type="dxa"/>
            <w:shd w:val="clear" w:color="auto" w:fill="F2F2F2"/>
          </w:tcPr>
          <w:p w14:paraId="4B632966" w14:textId="18977936" w:rsidR="00B42E37" w:rsidRPr="00B407BA" w:rsidRDefault="005F2354" w:rsidP="00B42E37">
            <w:pPr>
              <w:pStyle w:val="berschrift2"/>
              <w:numPr>
                <w:ilvl w:val="0"/>
                <w:numId w:val="0"/>
              </w:numPr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07.05.2020</w:t>
            </w:r>
          </w:p>
        </w:tc>
        <w:tc>
          <w:tcPr>
            <w:tcW w:w="2085" w:type="dxa"/>
            <w:shd w:val="clear" w:color="auto" w:fill="F2F2F2"/>
          </w:tcPr>
          <w:p w14:paraId="36381096" w14:textId="57A8C297" w:rsidR="00B42E37" w:rsidRPr="00B407BA" w:rsidRDefault="005F2354" w:rsidP="00B42E37">
            <w:pPr>
              <w:pStyle w:val="berschrift2"/>
              <w:numPr>
                <w:ilvl w:val="0"/>
                <w:numId w:val="0"/>
              </w:numPr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07.05.2020</w:t>
            </w:r>
          </w:p>
        </w:tc>
      </w:tr>
      <w:tr w:rsidR="00B42E37" w:rsidRPr="008A5948" w14:paraId="51A613FE" w14:textId="77777777" w:rsidTr="00A542EC">
        <w:tc>
          <w:tcPr>
            <w:tcW w:w="546" w:type="dxa"/>
          </w:tcPr>
          <w:p w14:paraId="1A69CBFF" w14:textId="77777777" w:rsidR="00B42E37" w:rsidRPr="009E43C0" w:rsidRDefault="00B42E37" w:rsidP="00B42E37">
            <w:pPr>
              <w:pStyle w:val="berschrift2"/>
              <w:numPr>
                <w:ilvl w:val="0"/>
                <w:numId w:val="0"/>
              </w:numPr>
              <w:rPr>
                <w:bCs/>
                <w:sz w:val="22"/>
                <w:szCs w:val="22"/>
              </w:rPr>
            </w:pPr>
            <w:r w:rsidRPr="009E43C0">
              <w:rPr>
                <w:bCs/>
                <w:sz w:val="22"/>
                <w:szCs w:val="22"/>
              </w:rPr>
              <w:t>C2</w:t>
            </w:r>
          </w:p>
        </w:tc>
        <w:tc>
          <w:tcPr>
            <w:tcW w:w="5084" w:type="dxa"/>
          </w:tcPr>
          <w:p w14:paraId="5AD9EB72" w14:textId="06BEE438" w:rsidR="00B42E37" w:rsidRPr="00885DBC" w:rsidRDefault="00B42E37" w:rsidP="00B42E37">
            <w:pPr>
              <w:pStyle w:val="berschrift2"/>
              <w:numPr>
                <w:ilvl w:val="0"/>
                <w:numId w:val="0"/>
              </w:numPr>
              <w:spacing w:before="0" w:after="0"/>
              <w:rPr>
                <w:color w:val="7030A0"/>
                <w:sz w:val="22"/>
                <w:szCs w:val="22"/>
              </w:rPr>
            </w:pPr>
            <w:r w:rsidRPr="00885DBC">
              <w:rPr>
                <w:color w:val="7030A0"/>
                <w:sz w:val="22"/>
                <w:szCs w:val="22"/>
              </w:rPr>
              <w:t>Einzelaufgabe 4:</w:t>
            </w:r>
            <w:r>
              <w:rPr>
                <w:color w:val="7030A0"/>
                <w:sz w:val="22"/>
                <w:szCs w:val="22"/>
              </w:rPr>
              <w:t xml:space="preserve"> (Nur LB2)</w:t>
            </w:r>
          </w:p>
          <w:p w14:paraId="74B7465F" w14:textId="77777777" w:rsidR="00B42E37" w:rsidRPr="00885DBC" w:rsidRDefault="00B42E37" w:rsidP="00B42E37">
            <w:pPr>
              <w:pStyle w:val="berschrift2"/>
              <w:numPr>
                <w:ilvl w:val="0"/>
                <w:numId w:val="24"/>
              </w:numPr>
              <w:spacing w:before="0" w:after="0"/>
            </w:pPr>
            <w:r w:rsidRPr="008A5948">
              <w:rPr>
                <w:b w:val="0"/>
                <w:sz w:val="22"/>
                <w:szCs w:val="22"/>
              </w:rPr>
              <w:t xml:space="preserve">Abgabe: </w:t>
            </w:r>
            <w:r>
              <w:rPr>
                <w:b w:val="0"/>
                <w:sz w:val="22"/>
                <w:szCs w:val="22"/>
              </w:rPr>
              <w:t>Ausgefüllter Systemtest</w:t>
            </w:r>
            <w:r w:rsidRPr="008A5948">
              <w:rPr>
                <w:b w:val="0"/>
                <w:sz w:val="22"/>
                <w:szCs w:val="22"/>
              </w:rPr>
              <w:t xml:space="preserve"> </w:t>
            </w:r>
          </w:p>
          <w:p w14:paraId="0603C129" w14:textId="136645BC" w:rsidR="00B42E37" w:rsidRPr="008A5948" w:rsidRDefault="00B42E37" w:rsidP="00B42E37">
            <w:pPr>
              <w:pStyle w:val="berschrift2"/>
              <w:numPr>
                <w:ilvl w:val="0"/>
                <w:numId w:val="0"/>
              </w:numPr>
              <w:spacing w:before="0" w:after="0"/>
              <w:ind w:left="17"/>
            </w:pPr>
          </w:p>
        </w:tc>
        <w:tc>
          <w:tcPr>
            <w:tcW w:w="1607" w:type="dxa"/>
            <w:shd w:val="clear" w:color="auto" w:fill="F2F2F2"/>
          </w:tcPr>
          <w:p w14:paraId="5915EF86" w14:textId="6DF47E93" w:rsidR="00B42E37" w:rsidRPr="00B407BA" w:rsidRDefault="005F2354" w:rsidP="00B42E37">
            <w:pPr>
              <w:pStyle w:val="berschrift2"/>
              <w:numPr>
                <w:ilvl w:val="0"/>
                <w:numId w:val="0"/>
              </w:numPr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07.05.2020</w:t>
            </w:r>
          </w:p>
        </w:tc>
        <w:tc>
          <w:tcPr>
            <w:tcW w:w="2085" w:type="dxa"/>
            <w:shd w:val="clear" w:color="auto" w:fill="F2F2F2"/>
          </w:tcPr>
          <w:p w14:paraId="3992D946" w14:textId="003DF7FF" w:rsidR="00B42E37" w:rsidRPr="00B407BA" w:rsidRDefault="005F2354" w:rsidP="00B42E37">
            <w:pPr>
              <w:pStyle w:val="berschrift2"/>
              <w:numPr>
                <w:ilvl w:val="0"/>
                <w:numId w:val="0"/>
              </w:numPr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07.05.2020</w:t>
            </w:r>
          </w:p>
        </w:tc>
      </w:tr>
    </w:tbl>
    <w:p w14:paraId="6AEFF253" w14:textId="4FC579BC" w:rsidR="00A542EC" w:rsidRDefault="00A542EC">
      <w:pPr>
        <w:spacing w:before="0" w:after="0"/>
        <w:rPr>
          <w:b/>
          <w:sz w:val="28"/>
        </w:rPr>
      </w:pPr>
      <w:r>
        <w:br w:type="page"/>
      </w:r>
    </w:p>
    <w:p w14:paraId="2A085954" w14:textId="513326CD" w:rsidR="00A22ADE" w:rsidRDefault="00240570" w:rsidP="000A3F28">
      <w:pPr>
        <w:pStyle w:val="berschrift1"/>
      </w:pPr>
      <w:r>
        <w:lastRenderedPageBreak/>
        <w:t>Lösungsdesign (</w:t>
      </w:r>
      <w:r w:rsidR="00674AA8" w:rsidRPr="00674AA8">
        <w:rPr>
          <w:color w:val="7030A0"/>
        </w:rPr>
        <w:t xml:space="preserve">Meilenstein B: </w:t>
      </w:r>
      <w:r w:rsidRPr="00CB64E6">
        <w:rPr>
          <w:color w:val="7030A0"/>
        </w:rPr>
        <w:t>Teamaufgabe 1</w:t>
      </w:r>
      <w:r>
        <w:t>)</w:t>
      </w:r>
    </w:p>
    <w:p w14:paraId="725AA129" w14:textId="00ADB5D4" w:rsidR="00240570" w:rsidRDefault="00A542EC" w:rsidP="00240570">
      <w:pPr>
        <w:pStyle w:val="Textkrper"/>
      </w:pPr>
      <w:r>
        <w:t>Anhand der Analyse wurde folgendes Lösungsdesign entworfen:</w:t>
      </w:r>
    </w:p>
    <w:p w14:paraId="3F17DDA0" w14:textId="149E6D4D" w:rsidR="00C63F49" w:rsidRDefault="00F76CED" w:rsidP="00F279D7">
      <w:pPr>
        <w:pStyle w:val="berschrift2"/>
      </w:pPr>
      <w:r>
        <w:t xml:space="preserve">Schematische Darstellung </w:t>
      </w:r>
      <w:r w:rsidR="00B51326">
        <w:t>der Funktionalität</w:t>
      </w:r>
      <w:r w:rsidR="002C40FA">
        <w:t xml:space="preserve">, sog. </w:t>
      </w:r>
      <w:r w:rsidR="00C041CA">
        <w:t>Funktionsmodell</w:t>
      </w:r>
      <w:r w:rsidR="00C041CA">
        <w:tab/>
      </w:r>
    </w:p>
    <w:p w14:paraId="3F8E4C93" w14:textId="4B59607B" w:rsidR="000A3F28" w:rsidRDefault="000A3F28" w:rsidP="00240570">
      <w:pPr>
        <w:pStyle w:val="Textkrper"/>
      </w:pPr>
      <w:r>
        <w:t xml:space="preserve">Im Folgenden </w:t>
      </w:r>
      <w:r w:rsidR="00632399">
        <w:t>ist</w:t>
      </w:r>
      <w:r>
        <w:t xml:space="preserve"> die erwartete</w:t>
      </w:r>
      <w:r w:rsidR="00632399">
        <w:t xml:space="preserve"> Funktionalität </w:t>
      </w:r>
      <w:r>
        <w:t>dargestellt</w:t>
      </w:r>
      <w:r w:rsidR="008F6C1B">
        <w:t xml:space="preserve"> und </w:t>
      </w:r>
      <w:r w:rsidR="003B6907">
        <w:t>erklärt</w:t>
      </w:r>
      <w:r>
        <w:t>:</w:t>
      </w:r>
    </w:p>
    <w:p w14:paraId="57811938" w14:textId="77777777" w:rsidR="00300789" w:rsidRDefault="00862B7F" w:rsidP="00300789">
      <w:pPr>
        <w:pStyle w:val="berschrift2"/>
        <w:numPr>
          <w:ilvl w:val="0"/>
          <w:numId w:val="0"/>
        </w:numPr>
        <w:ind w:left="576" w:hanging="576"/>
      </w:pPr>
      <w:r>
        <w:rPr>
          <w:noProof/>
        </w:rPr>
        <w:drawing>
          <wp:inline distT="0" distB="0" distL="0" distR="0" wp14:anchorId="5041D88B" wp14:editId="6AAF5A44">
            <wp:extent cx="5939790" cy="3692699"/>
            <wp:effectExtent l="0" t="0" r="3810" b="317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574" t="8819" r="5919"/>
                    <a:stretch/>
                  </pic:blipFill>
                  <pic:spPr bwMode="auto">
                    <a:xfrm>
                      <a:off x="0" y="0"/>
                      <a:ext cx="5939790" cy="3692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899C2" w14:textId="77777777" w:rsidR="00514151" w:rsidRDefault="00514151" w:rsidP="003243A1">
      <w:pPr>
        <w:pStyle w:val="berschrift2"/>
        <w:sectPr w:rsidR="00514151" w:rsidSect="00B902AC">
          <w:headerReference w:type="default" r:id="rId10"/>
          <w:footerReference w:type="default" r:id="rId11"/>
          <w:pgSz w:w="11906" w:h="16838" w:code="9"/>
          <w:pgMar w:top="1985" w:right="1134" w:bottom="1985" w:left="1418" w:header="851" w:footer="567" w:gutter="0"/>
          <w:cols w:space="567"/>
        </w:sectPr>
      </w:pPr>
    </w:p>
    <w:p w14:paraId="1AFE8720" w14:textId="20918934" w:rsidR="003243A1" w:rsidRPr="00514151" w:rsidRDefault="003243A1" w:rsidP="003243A1">
      <w:pPr>
        <w:pStyle w:val="berschrift2"/>
      </w:pPr>
      <w:r>
        <w:lastRenderedPageBreak/>
        <w:t>Graphische Benutzer Schnittstelle (GUI)</w:t>
      </w:r>
      <w:r w:rsidR="003B6907">
        <w:t xml:space="preserve"> zur Konfiguration des Ablaufs</w:t>
      </w:r>
    </w:p>
    <w:p w14:paraId="3192A6CD" w14:textId="0816F5B4" w:rsidR="003243A1" w:rsidRDefault="00843C0A" w:rsidP="003243A1">
      <w:pPr>
        <w:pStyle w:val="Textkrp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BC46CAC" wp14:editId="26564716">
            <wp:simplePos x="0" y="0"/>
            <wp:positionH relativeFrom="margin">
              <wp:align>left</wp:align>
            </wp:positionH>
            <wp:positionV relativeFrom="paragraph">
              <wp:posOffset>11253</wp:posOffset>
            </wp:positionV>
            <wp:extent cx="5297805" cy="7744460"/>
            <wp:effectExtent l="0" t="0" r="0" b="8890"/>
            <wp:wrapTight wrapText="bothSides">
              <wp:wrapPolygon edited="0">
                <wp:start x="0" y="0"/>
                <wp:lineTo x="0" y="21572"/>
                <wp:lineTo x="21515" y="21572"/>
                <wp:lineTo x="21515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776" cy="7754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66A24" w14:textId="09200E9E" w:rsidR="00ED7719" w:rsidRDefault="00ED7719" w:rsidP="00ED7719">
      <w:pPr>
        <w:pStyle w:val="berschrift2"/>
      </w:pPr>
      <w:r>
        <w:lastRenderedPageBreak/>
        <w:t>Ablauf</w:t>
      </w:r>
      <w:r w:rsidR="00C041CA">
        <w:t xml:space="preserve"> </w:t>
      </w:r>
      <w:r w:rsidR="00B51326">
        <w:t>der Automation</w:t>
      </w:r>
    </w:p>
    <w:p w14:paraId="02C22CB5" w14:textId="2E07F813" w:rsidR="00F55A67" w:rsidRDefault="00C00DDE">
      <w:pPr>
        <w:spacing w:before="0" w:after="0"/>
        <w:rPr>
          <w:b/>
          <w:sz w:val="28"/>
        </w:rPr>
      </w:pPr>
      <w:r>
        <w:rPr>
          <w:noProof/>
        </w:rPr>
        <w:drawing>
          <wp:inline distT="0" distB="0" distL="0" distR="0" wp14:anchorId="02C4C187" wp14:editId="15DED4AC">
            <wp:extent cx="5420412" cy="7258639"/>
            <wp:effectExtent l="0" t="0" r="889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34" t="1364" r="793" b="3150"/>
                    <a:stretch/>
                  </pic:blipFill>
                  <pic:spPr bwMode="auto">
                    <a:xfrm>
                      <a:off x="0" y="0"/>
                      <a:ext cx="5428235" cy="726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A67">
        <w:br w:type="page"/>
      </w:r>
    </w:p>
    <w:p w14:paraId="59D3974E" w14:textId="4F837F94" w:rsidR="007E2BCE" w:rsidRDefault="007E2BCE" w:rsidP="000A3F28">
      <w:pPr>
        <w:pStyle w:val="berschrift1"/>
      </w:pPr>
      <w:r>
        <w:lastRenderedPageBreak/>
        <w:t>Testvorschrift (</w:t>
      </w:r>
      <w:r w:rsidR="009A4E69" w:rsidRPr="009A4E69">
        <w:rPr>
          <w:color w:val="7030A0"/>
        </w:rPr>
        <w:t xml:space="preserve">LB2 Meilenstein B2: </w:t>
      </w:r>
      <w:r w:rsidRPr="009A4E69">
        <w:rPr>
          <w:color w:val="7030A0"/>
        </w:rPr>
        <w:t>Teamaufgabe 2</w:t>
      </w:r>
      <w:r>
        <w:t>)</w:t>
      </w:r>
    </w:p>
    <w:p w14:paraId="25606B79" w14:textId="77777777" w:rsidR="007E2BCE" w:rsidRDefault="007E2BCE" w:rsidP="007E2BCE">
      <w:pPr>
        <w:pStyle w:val="Textkrper"/>
      </w:pPr>
    </w:p>
    <w:p w14:paraId="7FCE0E53" w14:textId="77777777" w:rsidR="006F6647" w:rsidRPr="006F6647" w:rsidRDefault="006F6647" w:rsidP="006F6647">
      <w:pPr>
        <w:rPr>
          <w:b/>
        </w:rPr>
      </w:pPr>
      <w:bookmarkStart w:id="0" w:name="_Toc276541752"/>
      <w:r w:rsidRPr="006F6647">
        <w:rPr>
          <w:b/>
        </w:rPr>
        <w:t>Testbeschrieb</w:t>
      </w:r>
      <w:bookmarkEnd w:id="0"/>
      <w:r w:rsidRPr="006F6647">
        <w:rPr>
          <w:b/>
        </w:rPr>
        <w:t xml:space="preserve"> </w:t>
      </w:r>
    </w:p>
    <w:p w14:paraId="1F088B14" w14:textId="77777777" w:rsidR="006F6647" w:rsidRPr="00FF6251" w:rsidRDefault="006F6647" w:rsidP="006F6647">
      <w:bookmarkStart w:id="1" w:name="_Toc276541753"/>
      <w:r w:rsidRPr="00FF6251">
        <w:t>Ziel des Tests</w:t>
      </w:r>
      <w:bookmarkEnd w:id="1"/>
    </w:p>
    <w:p w14:paraId="25CC48F9" w14:textId="77777777" w:rsidR="006F6647" w:rsidRPr="00FF6251" w:rsidRDefault="006F6647" w:rsidP="006F6647">
      <w:pPr>
        <w:rPr>
          <w:color w:val="000000" w:themeColor="text1"/>
          <w:lang w:eastAsia="de-DE"/>
        </w:rPr>
      </w:pPr>
      <w:r w:rsidRPr="00FF6251">
        <w:rPr>
          <w:color w:val="000000" w:themeColor="text1"/>
          <w:lang w:eastAsia="de-DE"/>
        </w:rPr>
        <w:t>Das vorliegende Automations-</w:t>
      </w:r>
      <w:proofErr w:type="spellStart"/>
      <w:r w:rsidRPr="00FF6251">
        <w:rPr>
          <w:color w:val="000000" w:themeColor="text1"/>
          <w:lang w:eastAsia="de-DE"/>
        </w:rPr>
        <w:t>Script</w:t>
      </w:r>
      <w:proofErr w:type="spellEnd"/>
      <w:r w:rsidRPr="00FF6251">
        <w:rPr>
          <w:color w:val="000000" w:themeColor="text1"/>
          <w:lang w:eastAsia="de-DE"/>
        </w:rPr>
        <w:t xml:space="preserve"> soll auf folgende Kriterien mit adäquater Abdeckung getestet werden:</w:t>
      </w:r>
    </w:p>
    <w:p w14:paraId="29182F9B" w14:textId="77777777" w:rsidR="006F6647" w:rsidRPr="00805D59" w:rsidRDefault="006F6647" w:rsidP="006F6647">
      <w:pPr>
        <w:pStyle w:val="Listenabsatz"/>
        <w:numPr>
          <w:ilvl w:val="0"/>
          <w:numId w:val="31"/>
        </w:numPr>
        <w:spacing w:before="60" w:after="60"/>
        <w:rPr>
          <w:rFonts w:ascii="Arial" w:eastAsia="Times New Roman" w:hAnsi="Arial"/>
          <w:color w:val="000000" w:themeColor="text1"/>
          <w:lang w:val="de-CH" w:eastAsia="de-DE"/>
        </w:rPr>
      </w:pPr>
      <w:r w:rsidRPr="00805D59">
        <w:rPr>
          <w:rFonts w:ascii="Arial" w:eastAsia="Times New Roman" w:hAnsi="Arial"/>
          <w:color w:val="000000" w:themeColor="text1"/>
          <w:lang w:val="de-CH" w:eastAsia="de-DE"/>
        </w:rPr>
        <w:t>Vorgaben des Automationsablaufes (Daten, Struktur, Konfiguration)</w:t>
      </w:r>
    </w:p>
    <w:p w14:paraId="1FE71B29" w14:textId="77777777" w:rsidR="006F6647" w:rsidRPr="00805D59" w:rsidRDefault="006F6647" w:rsidP="006F6647">
      <w:pPr>
        <w:pStyle w:val="Listenabsatz"/>
        <w:numPr>
          <w:ilvl w:val="0"/>
          <w:numId w:val="31"/>
        </w:numPr>
        <w:spacing w:before="60" w:after="60"/>
        <w:rPr>
          <w:rFonts w:ascii="Arial" w:eastAsia="Times New Roman" w:hAnsi="Arial"/>
          <w:color w:val="000000" w:themeColor="text1"/>
          <w:lang w:val="de-CH" w:eastAsia="de-DE"/>
        </w:rPr>
      </w:pPr>
      <w:r w:rsidRPr="00805D59">
        <w:rPr>
          <w:rFonts w:ascii="Arial" w:eastAsia="Times New Roman" w:hAnsi="Arial"/>
          <w:color w:val="000000" w:themeColor="text1"/>
          <w:lang w:val="de-CH" w:eastAsia="de-DE"/>
        </w:rPr>
        <w:t>Integration des Scripts ins Betriebssystem</w:t>
      </w:r>
    </w:p>
    <w:p w14:paraId="0009C32C" w14:textId="77777777" w:rsidR="006F6647" w:rsidRPr="00805D59" w:rsidRDefault="006F6647" w:rsidP="006F6647">
      <w:pPr>
        <w:pStyle w:val="Listenabsatz"/>
        <w:numPr>
          <w:ilvl w:val="0"/>
          <w:numId w:val="31"/>
        </w:numPr>
        <w:spacing w:before="60" w:after="60"/>
        <w:rPr>
          <w:rFonts w:ascii="Arial" w:eastAsia="Times New Roman" w:hAnsi="Arial"/>
          <w:color w:val="000000" w:themeColor="text1"/>
          <w:lang w:val="de-CH" w:eastAsia="de-DE"/>
        </w:rPr>
      </w:pPr>
      <w:r w:rsidRPr="00805D59">
        <w:rPr>
          <w:rFonts w:ascii="Arial" w:eastAsia="Times New Roman" w:hAnsi="Arial"/>
          <w:color w:val="000000" w:themeColor="text1"/>
          <w:lang w:val="de-CH" w:eastAsia="de-DE"/>
        </w:rPr>
        <w:t>Korrekte Ausführung des Automationsablaufes ("Happy Path")</w:t>
      </w:r>
    </w:p>
    <w:p w14:paraId="11912935" w14:textId="77777777" w:rsidR="006F6647" w:rsidRPr="00805D59" w:rsidRDefault="006F6647" w:rsidP="006F6647">
      <w:pPr>
        <w:pStyle w:val="Listenabsatz"/>
        <w:numPr>
          <w:ilvl w:val="0"/>
          <w:numId w:val="31"/>
        </w:numPr>
        <w:spacing w:before="60" w:after="60"/>
        <w:rPr>
          <w:rFonts w:ascii="Arial" w:eastAsia="Times New Roman" w:hAnsi="Arial"/>
          <w:color w:val="000000" w:themeColor="text1"/>
          <w:lang w:val="de-CH" w:eastAsia="de-DE"/>
        </w:rPr>
      </w:pPr>
      <w:r w:rsidRPr="00805D59">
        <w:rPr>
          <w:rFonts w:ascii="Arial" w:eastAsia="Times New Roman" w:hAnsi="Arial"/>
          <w:color w:val="000000" w:themeColor="text1"/>
          <w:lang w:val="de-CH" w:eastAsia="de-DE"/>
        </w:rPr>
        <w:t>Sicherstellen der Robustheit bei Falscheingaben und Systemanomalien</w:t>
      </w:r>
    </w:p>
    <w:p w14:paraId="08E68EE8" w14:textId="77777777" w:rsidR="006F6647" w:rsidRPr="00805D59" w:rsidRDefault="006F6647" w:rsidP="006F6647">
      <w:pPr>
        <w:pStyle w:val="Listenabsatz"/>
        <w:numPr>
          <w:ilvl w:val="0"/>
          <w:numId w:val="31"/>
        </w:numPr>
        <w:spacing w:before="60" w:after="60"/>
        <w:rPr>
          <w:rFonts w:ascii="Arial" w:eastAsia="Times New Roman" w:hAnsi="Arial"/>
          <w:color w:val="000000" w:themeColor="text1"/>
          <w:lang w:val="de-CH" w:eastAsia="de-DE"/>
        </w:rPr>
      </w:pPr>
      <w:r w:rsidRPr="00805D59">
        <w:rPr>
          <w:rFonts w:ascii="Arial" w:eastAsia="Times New Roman" w:hAnsi="Arial"/>
          <w:color w:val="000000" w:themeColor="text1"/>
          <w:lang w:val="de-CH" w:eastAsia="de-DE"/>
        </w:rPr>
        <w:t>Sicherheitsrelevante Aspekte des Automationsablaufes</w:t>
      </w:r>
    </w:p>
    <w:p w14:paraId="10050157" w14:textId="77777777" w:rsidR="006F6647" w:rsidRPr="00FF6251" w:rsidRDefault="006F6647" w:rsidP="006F6647">
      <w:pPr>
        <w:pStyle w:val="Listenabsatz"/>
        <w:rPr>
          <w:color w:val="000000" w:themeColor="text1"/>
          <w:lang w:eastAsia="de-DE"/>
        </w:rPr>
      </w:pPr>
    </w:p>
    <w:p w14:paraId="2B112A96" w14:textId="77777777" w:rsidR="006F6647" w:rsidRPr="006F6647" w:rsidRDefault="006F6647" w:rsidP="006F6647">
      <w:pPr>
        <w:rPr>
          <w:b/>
        </w:rPr>
      </w:pPr>
      <w:bookmarkStart w:id="2" w:name="_Toc276541754"/>
      <w:r w:rsidRPr="006F6647">
        <w:rPr>
          <w:b/>
        </w:rPr>
        <w:t>Art des Tests</w:t>
      </w:r>
      <w:bookmarkEnd w:id="2"/>
    </w:p>
    <w:p w14:paraId="4C9B84D1" w14:textId="77777777" w:rsidR="006F6647" w:rsidRPr="00FF6251" w:rsidRDefault="006F6647" w:rsidP="006F6647">
      <w:pPr>
        <w:rPr>
          <w:color w:val="000000" w:themeColor="text1"/>
          <w:lang w:eastAsia="de-DE"/>
        </w:rPr>
      </w:pPr>
      <w:r w:rsidRPr="00FF6251">
        <w:rPr>
          <w:color w:val="000000" w:themeColor="text1"/>
          <w:lang w:eastAsia="de-DE"/>
        </w:rPr>
        <w:t>Blackbox-Test</w:t>
      </w:r>
    </w:p>
    <w:p w14:paraId="054322C4" w14:textId="77777777" w:rsidR="006F6647" w:rsidRPr="006F6647" w:rsidRDefault="006F6647" w:rsidP="006F6647">
      <w:pPr>
        <w:rPr>
          <w:b/>
        </w:rPr>
      </w:pPr>
      <w:bookmarkStart w:id="3" w:name="_Toc276541755"/>
      <w:r w:rsidRPr="006F6647">
        <w:rPr>
          <w:b/>
        </w:rPr>
        <w:t>Verwendete Hilfsmittel</w:t>
      </w:r>
      <w:bookmarkEnd w:id="3"/>
    </w:p>
    <w:p w14:paraId="7B996EB3" w14:textId="77777777" w:rsidR="006F6647" w:rsidRPr="00FF6251" w:rsidRDefault="006F6647" w:rsidP="006F6647">
      <w:pPr>
        <w:rPr>
          <w:color w:val="000000" w:themeColor="text1"/>
          <w:lang w:eastAsia="de-DE"/>
        </w:rPr>
      </w:pPr>
      <w:r w:rsidRPr="00FF6251">
        <w:rPr>
          <w:color w:val="000000" w:themeColor="text1"/>
          <w:lang w:eastAsia="de-DE"/>
        </w:rPr>
        <w:t>USB-Stick, PC/Laptop</w:t>
      </w:r>
    </w:p>
    <w:p w14:paraId="4838BD64" w14:textId="77777777" w:rsidR="006F6647" w:rsidRPr="006F6647" w:rsidRDefault="006F6647" w:rsidP="006F6647">
      <w:pPr>
        <w:rPr>
          <w:b/>
        </w:rPr>
      </w:pPr>
      <w:bookmarkStart w:id="4" w:name="_Toc276541757"/>
      <w:r w:rsidRPr="006F6647">
        <w:rPr>
          <w:b/>
        </w:rPr>
        <w:t>Anforderung an das Testobjekt</w:t>
      </w:r>
      <w:bookmarkEnd w:id="4"/>
    </w:p>
    <w:p w14:paraId="43C6829D" w14:textId="77777777" w:rsidR="006F6647" w:rsidRPr="00FF6251" w:rsidRDefault="006F6647" w:rsidP="006F6647">
      <w:pPr>
        <w:rPr>
          <w:color w:val="000000" w:themeColor="text1"/>
          <w:lang w:eastAsia="de-DE"/>
        </w:rPr>
      </w:pPr>
      <w:r w:rsidRPr="00FF6251">
        <w:rPr>
          <w:color w:val="000000" w:themeColor="text1"/>
          <w:lang w:eastAsia="de-DE"/>
        </w:rPr>
        <w:t>Funktionstüchtige USB-Devices müssen beim Einstecken automatisch erkannt werden.</w:t>
      </w:r>
    </w:p>
    <w:p w14:paraId="318DA058" w14:textId="77777777" w:rsidR="006F6647" w:rsidRPr="006F6647" w:rsidRDefault="006F6647" w:rsidP="006F6647">
      <w:pPr>
        <w:rPr>
          <w:b/>
        </w:rPr>
      </w:pPr>
      <w:bookmarkStart w:id="5" w:name="_Toc276541756"/>
      <w:r w:rsidRPr="006F6647">
        <w:rPr>
          <w:b/>
        </w:rPr>
        <w:t>Testvorg</w:t>
      </w:r>
      <w:bookmarkEnd w:id="5"/>
      <w:r w:rsidRPr="006F6647">
        <w:rPr>
          <w:b/>
        </w:rPr>
        <w:t>aben</w:t>
      </w:r>
    </w:p>
    <w:p w14:paraId="214D2B9C" w14:textId="77777777" w:rsidR="006F6647" w:rsidRPr="00FF6251" w:rsidRDefault="006F6647" w:rsidP="006F6647">
      <w:pPr>
        <w:rPr>
          <w:color w:val="000000" w:themeColor="text1"/>
          <w:lang w:eastAsia="de-DE"/>
        </w:rPr>
      </w:pPr>
      <w:r w:rsidRPr="00FF6251">
        <w:rPr>
          <w:color w:val="000000" w:themeColor="text1"/>
          <w:lang w:eastAsia="de-DE"/>
        </w:rPr>
        <w:t xml:space="preserve">PC/Laptop mit USB-Anschluss und funktionstüchtiger USB-Stick. </w:t>
      </w:r>
      <w:proofErr w:type="spellStart"/>
      <w:r w:rsidRPr="00FF6251">
        <w:rPr>
          <w:color w:val="000000" w:themeColor="text1"/>
          <w:lang w:eastAsia="de-DE"/>
        </w:rPr>
        <w:t>Powershell</w:t>
      </w:r>
      <w:proofErr w:type="spellEnd"/>
      <w:r w:rsidRPr="00FF6251">
        <w:rPr>
          <w:color w:val="000000" w:themeColor="text1"/>
          <w:lang w:eastAsia="de-DE"/>
        </w:rPr>
        <w:t>-Programm muss ausgeführt werden.</w:t>
      </w:r>
    </w:p>
    <w:p w14:paraId="288EB8C5" w14:textId="77777777" w:rsidR="006F6647" w:rsidRPr="006F6647" w:rsidRDefault="006F6647" w:rsidP="006F6647">
      <w:pPr>
        <w:rPr>
          <w:b/>
        </w:rPr>
      </w:pPr>
      <w:bookmarkStart w:id="6" w:name="_Toc276541758"/>
      <w:r w:rsidRPr="006F6647">
        <w:rPr>
          <w:b/>
        </w:rPr>
        <w:t>Abbruchkriterien</w:t>
      </w:r>
      <w:bookmarkEnd w:id="6"/>
    </w:p>
    <w:p w14:paraId="0F7F5B75" w14:textId="77777777" w:rsidR="00C34697" w:rsidRPr="00C34697" w:rsidRDefault="00B71537" w:rsidP="00C34697">
      <w:pPr>
        <w:pStyle w:val="Listenabsatz"/>
        <w:numPr>
          <w:ilvl w:val="0"/>
          <w:numId w:val="32"/>
        </w:numPr>
        <w:rPr>
          <w:rFonts w:ascii="Arial" w:eastAsia="Times New Roman" w:hAnsi="Arial"/>
          <w:color w:val="000000" w:themeColor="text1"/>
          <w:lang w:val="de-CH" w:eastAsia="de-DE"/>
        </w:rPr>
      </w:pPr>
      <w:r w:rsidRPr="00C34697">
        <w:rPr>
          <w:rFonts w:ascii="Arial" w:eastAsia="Times New Roman" w:hAnsi="Arial"/>
          <w:color w:val="000000" w:themeColor="text1"/>
          <w:lang w:val="de-CH" w:eastAsia="de-DE"/>
        </w:rPr>
        <w:t>Programmabsturz</w:t>
      </w:r>
    </w:p>
    <w:p w14:paraId="065320C8" w14:textId="5F746624" w:rsidR="006F6647" w:rsidRPr="00C34697" w:rsidRDefault="00A73F37" w:rsidP="00C34697">
      <w:pPr>
        <w:pStyle w:val="Listenabsatz"/>
        <w:numPr>
          <w:ilvl w:val="0"/>
          <w:numId w:val="32"/>
        </w:numPr>
        <w:rPr>
          <w:rFonts w:ascii="Arial" w:eastAsia="Times New Roman" w:hAnsi="Arial"/>
          <w:color w:val="000000" w:themeColor="text1"/>
          <w:lang w:val="de-CH" w:eastAsia="de-DE"/>
        </w:rPr>
      </w:pPr>
      <w:r w:rsidRPr="00C34697">
        <w:rPr>
          <w:rFonts w:ascii="Arial" w:eastAsia="Times New Roman" w:hAnsi="Arial"/>
          <w:color w:val="000000" w:themeColor="text1"/>
          <w:lang w:val="de-CH" w:eastAsia="de-DE"/>
        </w:rPr>
        <w:t>Rote Fehlermeldungen in der Konsole</w:t>
      </w:r>
    </w:p>
    <w:p w14:paraId="3E1D4983" w14:textId="77777777" w:rsidR="006F6647" w:rsidRPr="006F6647" w:rsidRDefault="006F6647" w:rsidP="006F6647">
      <w:pPr>
        <w:rPr>
          <w:b/>
          <w:bCs/>
        </w:rPr>
      </w:pPr>
      <w:bookmarkStart w:id="7" w:name="_Toc441971807"/>
      <w:r w:rsidRPr="00FF6251">
        <w:br w:type="page"/>
      </w:r>
      <w:bookmarkStart w:id="8" w:name="_Toc276541760"/>
      <w:r w:rsidRPr="006F6647">
        <w:rPr>
          <w:b/>
          <w:bCs/>
        </w:rPr>
        <w:lastRenderedPageBreak/>
        <w:t xml:space="preserve">Testprotokoll - Testvalidierung </w:t>
      </w:r>
      <w:bookmarkEnd w:id="7"/>
      <w:bookmarkEnd w:id="8"/>
    </w:p>
    <w:p w14:paraId="0499EA8E" w14:textId="77777777" w:rsidR="006F6647" w:rsidRPr="00FF6251" w:rsidRDefault="006F6647" w:rsidP="006F6647">
      <w:pPr>
        <w:rPr>
          <w:color w:val="000000" w:themeColor="text1"/>
        </w:rPr>
      </w:pPr>
    </w:p>
    <w:tbl>
      <w:tblPr>
        <w:tblW w:w="960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68"/>
        <w:gridCol w:w="5538"/>
      </w:tblGrid>
      <w:tr w:rsidR="006F6647" w:rsidRPr="00FF6251" w14:paraId="7D23B28A" w14:textId="77777777" w:rsidTr="006216BC">
        <w:tc>
          <w:tcPr>
            <w:tcW w:w="4068" w:type="dxa"/>
          </w:tcPr>
          <w:p w14:paraId="1FC7F366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 xml:space="preserve">Projektname </w:t>
            </w:r>
          </w:p>
        </w:tc>
        <w:tc>
          <w:tcPr>
            <w:tcW w:w="5538" w:type="dxa"/>
          </w:tcPr>
          <w:p w14:paraId="54D1512B" w14:textId="77777777" w:rsidR="006F6647" w:rsidRPr="00FF6251" w:rsidRDefault="006F6647" w:rsidP="006216BC">
            <w:pPr>
              <w:spacing w:before="40" w:after="40"/>
              <w:rPr>
                <w:i/>
                <w:iCs/>
                <w:color w:val="000000" w:themeColor="text1"/>
              </w:rPr>
            </w:pPr>
            <w:r w:rsidRPr="00FF6251">
              <w:rPr>
                <w:i/>
                <w:iCs/>
                <w:color w:val="000000" w:themeColor="text1"/>
              </w:rPr>
              <w:t>USB-Device-</w:t>
            </w:r>
            <w:proofErr w:type="spellStart"/>
            <w:r w:rsidRPr="00FF6251">
              <w:rPr>
                <w:i/>
                <w:iCs/>
                <w:color w:val="000000" w:themeColor="text1"/>
              </w:rPr>
              <w:t>Notifier</w:t>
            </w:r>
            <w:proofErr w:type="spellEnd"/>
            <w:r w:rsidRPr="00FF6251">
              <w:rPr>
                <w:i/>
                <w:iCs/>
                <w:color w:val="000000" w:themeColor="text1"/>
              </w:rPr>
              <w:t xml:space="preserve"> (Geräte-Manager)</w:t>
            </w:r>
          </w:p>
        </w:tc>
      </w:tr>
      <w:tr w:rsidR="006F6647" w:rsidRPr="00FF6251" w14:paraId="3CB425C2" w14:textId="77777777" w:rsidTr="006216BC">
        <w:tc>
          <w:tcPr>
            <w:tcW w:w="4068" w:type="dxa"/>
          </w:tcPr>
          <w:p w14:paraId="5D8542C1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 xml:space="preserve">Version </w:t>
            </w:r>
            <w:r w:rsidRPr="00FF6251">
              <w:rPr>
                <w:i/>
                <w:iCs/>
                <w:color w:val="000000" w:themeColor="text1"/>
              </w:rPr>
              <w:t>(getestetes Programm)</w:t>
            </w:r>
          </w:p>
        </w:tc>
        <w:tc>
          <w:tcPr>
            <w:tcW w:w="5538" w:type="dxa"/>
          </w:tcPr>
          <w:p w14:paraId="5C5ED23C" w14:textId="77777777" w:rsidR="006F6647" w:rsidRPr="00FF6251" w:rsidRDefault="006F6647" w:rsidP="006216BC">
            <w:pPr>
              <w:spacing w:before="40" w:after="40"/>
              <w:rPr>
                <w:i/>
                <w:iCs/>
                <w:color w:val="000000" w:themeColor="text1"/>
              </w:rPr>
            </w:pPr>
            <w:r w:rsidRPr="00FF6251">
              <w:rPr>
                <w:i/>
                <w:iCs/>
                <w:color w:val="000000" w:themeColor="text1"/>
              </w:rPr>
              <w:t>1.0</w:t>
            </w:r>
          </w:p>
        </w:tc>
      </w:tr>
      <w:tr w:rsidR="006F6647" w:rsidRPr="00FF6251" w14:paraId="52B776EF" w14:textId="77777777" w:rsidTr="006216BC">
        <w:tc>
          <w:tcPr>
            <w:tcW w:w="4068" w:type="dxa"/>
          </w:tcPr>
          <w:p w14:paraId="661954C6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 xml:space="preserve">Projekt-Code </w:t>
            </w:r>
            <w:r w:rsidRPr="00FF6251">
              <w:rPr>
                <w:i/>
                <w:iCs/>
                <w:color w:val="000000" w:themeColor="text1"/>
              </w:rPr>
              <w:t>(Dateien)</w:t>
            </w:r>
          </w:p>
        </w:tc>
        <w:tc>
          <w:tcPr>
            <w:tcW w:w="5538" w:type="dxa"/>
          </w:tcPr>
          <w:p w14:paraId="74D60CD6" w14:textId="77777777" w:rsidR="006F6647" w:rsidRPr="00FF6251" w:rsidRDefault="006F6647" w:rsidP="006216BC">
            <w:pPr>
              <w:spacing w:before="40" w:after="40"/>
              <w:rPr>
                <w:i/>
                <w:iCs/>
                <w:color w:val="000000" w:themeColor="text1"/>
              </w:rPr>
            </w:pPr>
          </w:p>
        </w:tc>
      </w:tr>
      <w:tr w:rsidR="006F6647" w:rsidRPr="00FF6251" w14:paraId="3229738D" w14:textId="77777777" w:rsidTr="006216BC">
        <w:tc>
          <w:tcPr>
            <w:tcW w:w="4068" w:type="dxa"/>
          </w:tcPr>
          <w:p w14:paraId="635A9F24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 xml:space="preserve">Fachlicher Ansprechpartner </w:t>
            </w:r>
            <w:r w:rsidRPr="00FF6251">
              <w:rPr>
                <w:i/>
                <w:iCs/>
                <w:color w:val="000000" w:themeColor="text1"/>
              </w:rPr>
              <w:t>(Namen der Lehrperson)</w:t>
            </w:r>
          </w:p>
        </w:tc>
        <w:tc>
          <w:tcPr>
            <w:tcW w:w="5538" w:type="dxa"/>
          </w:tcPr>
          <w:p w14:paraId="26980CA2" w14:textId="77777777" w:rsidR="006F6647" w:rsidRPr="00FF6251" w:rsidRDefault="006F6647" w:rsidP="006216BC">
            <w:pPr>
              <w:spacing w:before="40" w:after="40"/>
              <w:rPr>
                <w:i/>
                <w:iCs/>
                <w:color w:val="000000" w:themeColor="text1"/>
              </w:rPr>
            </w:pPr>
          </w:p>
        </w:tc>
      </w:tr>
      <w:tr w:rsidR="006F6647" w:rsidRPr="00FF6251" w14:paraId="39EBBA65" w14:textId="77777777" w:rsidTr="006216BC">
        <w:tc>
          <w:tcPr>
            <w:tcW w:w="4068" w:type="dxa"/>
          </w:tcPr>
          <w:p w14:paraId="7B42B3BF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 xml:space="preserve">Autor des Testprotokolls </w:t>
            </w:r>
          </w:p>
        </w:tc>
        <w:tc>
          <w:tcPr>
            <w:tcW w:w="5538" w:type="dxa"/>
            <w:tcBorders>
              <w:bottom w:val="single" w:sz="6" w:space="0" w:color="auto"/>
            </w:tcBorders>
          </w:tcPr>
          <w:p w14:paraId="48F6AA2F" w14:textId="77777777" w:rsidR="006F6647" w:rsidRPr="00FF6251" w:rsidRDefault="006F6647" w:rsidP="006216BC">
            <w:pPr>
              <w:spacing w:before="40" w:after="40"/>
              <w:rPr>
                <w:i/>
                <w:iCs/>
                <w:color w:val="000000" w:themeColor="text1"/>
              </w:rPr>
            </w:pPr>
            <w:r w:rsidRPr="00FF6251">
              <w:rPr>
                <w:i/>
                <w:iCs/>
                <w:color w:val="000000" w:themeColor="text1"/>
              </w:rPr>
              <w:t xml:space="preserve">Joel </w:t>
            </w:r>
            <w:proofErr w:type="spellStart"/>
            <w:r w:rsidRPr="00FF6251">
              <w:rPr>
                <w:i/>
                <w:iCs/>
                <w:color w:val="000000" w:themeColor="text1"/>
              </w:rPr>
              <w:t>Rauber</w:t>
            </w:r>
            <w:proofErr w:type="spellEnd"/>
            <w:r w:rsidRPr="00FF6251">
              <w:rPr>
                <w:i/>
                <w:iCs/>
                <w:color w:val="000000" w:themeColor="text1"/>
              </w:rPr>
              <w:t xml:space="preserve"> und Luca Schweizer</w:t>
            </w:r>
          </w:p>
        </w:tc>
      </w:tr>
      <w:tr w:rsidR="006F6647" w:rsidRPr="00FF6251" w14:paraId="768DC2E3" w14:textId="77777777" w:rsidTr="006216B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0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5A8F0F" w14:textId="77777777" w:rsidR="006F6647" w:rsidRPr="00FF6251" w:rsidRDefault="006F6647" w:rsidP="006216BC">
            <w:pPr>
              <w:spacing w:before="40" w:after="40"/>
              <w:rPr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Testdatum</w:t>
            </w:r>
            <w:r w:rsidRPr="00FF6251">
              <w:rPr>
                <w:i/>
                <w:iCs/>
                <w:color w:val="000000" w:themeColor="text1"/>
              </w:rPr>
              <w:t xml:space="preserve"> </w:t>
            </w:r>
          </w:p>
        </w:tc>
        <w:tc>
          <w:tcPr>
            <w:tcW w:w="5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642EE82C" w14:textId="77777777" w:rsidR="006F6647" w:rsidRPr="00FF6251" w:rsidRDefault="006F6647" w:rsidP="006216BC">
            <w:pPr>
              <w:spacing w:before="40" w:after="40"/>
              <w:rPr>
                <w:color w:val="000000" w:themeColor="text1"/>
                <w:highlight w:val="yellow"/>
              </w:rPr>
            </w:pPr>
          </w:p>
        </w:tc>
      </w:tr>
      <w:tr w:rsidR="006F6647" w:rsidRPr="00FF6251" w14:paraId="7C1C7D20" w14:textId="77777777" w:rsidTr="006216B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0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7A75AD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 xml:space="preserve">Name Tester </w:t>
            </w:r>
          </w:p>
        </w:tc>
        <w:tc>
          <w:tcPr>
            <w:tcW w:w="55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70014762" w14:textId="77777777" w:rsidR="006F6647" w:rsidRPr="00FF6251" w:rsidRDefault="006F6647" w:rsidP="006216BC">
            <w:pPr>
              <w:spacing w:before="40" w:after="40"/>
              <w:rPr>
                <w:color w:val="000000" w:themeColor="text1"/>
                <w:highlight w:val="yellow"/>
              </w:rPr>
            </w:pPr>
          </w:p>
        </w:tc>
      </w:tr>
    </w:tbl>
    <w:p w14:paraId="6BF91EA5" w14:textId="77777777" w:rsidR="006F6647" w:rsidRDefault="006F6647" w:rsidP="006F6647">
      <w:pPr>
        <w:rPr>
          <w:color w:val="000000" w:themeColor="text1"/>
        </w:rPr>
      </w:pPr>
    </w:p>
    <w:p w14:paraId="4F19A10B" w14:textId="77777777" w:rsidR="006F6647" w:rsidRPr="008D1C3E" w:rsidRDefault="006F6647" w:rsidP="006F6647">
      <w:pPr>
        <w:rPr>
          <w:b/>
          <w:color w:val="000000" w:themeColor="text1"/>
        </w:rPr>
      </w:pPr>
      <w:r w:rsidRPr="008D1C3E">
        <w:rPr>
          <w:b/>
          <w:color w:val="000000" w:themeColor="text1"/>
        </w:rPr>
        <w:t xml:space="preserve">Den Aspekt «Sicherheit» haben wir besprochen und berücksichtigt. Da bei unserem Programm kein Nutzen für irgendwelche spezielle Sicherheit benötigt ist, haben wir dies ausgelassen. </w:t>
      </w:r>
    </w:p>
    <w:p w14:paraId="2543FBA3" w14:textId="77777777" w:rsidR="006F6647" w:rsidRPr="00FF6251" w:rsidRDefault="006F6647" w:rsidP="006F6647">
      <w:pPr>
        <w:pStyle w:val="berschrift2"/>
        <w:numPr>
          <w:ilvl w:val="1"/>
          <w:numId w:val="0"/>
        </w:numPr>
        <w:tabs>
          <w:tab w:val="num" w:pos="709"/>
          <w:tab w:val="num" w:pos="1134"/>
        </w:tabs>
        <w:autoSpaceDE w:val="0"/>
        <w:autoSpaceDN w:val="0"/>
        <w:adjustRightInd w:val="0"/>
        <w:spacing w:before="120" w:after="60"/>
        <w:ind w:left="1134" w:hanging="1134"/>
        <w:rPr>
          <w:color w:val="000000" w:themeColor="text1"/>
        </w:rPr>
      </w:pPr>
      <w:bookmarkStart w:id="9" w:name="_Toc276541762"/>
      <w:r w:rsidRPr="00FF6251">
        <w:rPr>
          <w:color w:val="000000" w:themeColor="text1"/>
        </w:rPr>
        <w:t>Testgruppe &lt;&lt;Tab Allgemein&gt;&gt;</w:t>
      </w:r>
      <w:bookmarkEnd w:id="9"/>
    </w:p>
    <w:tbl>
      <w:tblPr>
        <w:tblW w:w="9555" w:type="dxa"/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483"/>
        <w:gridCol w:w="2835"/>
        <w:gridCol w:w="2835"/>
        <w:gridCol w:w="2976"/>
        <w:gridCol w:w="426"/>
      </w:tblGrid>
      <w:tr w:rsidR="006F6647" w:rsidRPr="00FF6251" w14:paraId="372370A6" w14:textId="77777777" w:rsidTr="006216BC">
        <w:trPr>
          <w:tblHeader/>
        </w:trPr>
        <w:tc>
          <w:tcPr>
            <w:tcW w:w="95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C19717C" w14:textId="77777777" w:rsidR="006F6647" w:rsidRPr="00FF6251" w:rsidRDefault="006F6647" w:rsidP="006216BC">
            <w:pPr>
              <w:rPr>
                <w:color w:val="000000" w:themeColor="text1"/>
              </w:rPr>
            </w:pPr>
            <w:r w:rsidRPr="00FF6251">
              <w:rPr>
                <w:b/>
                <w:color w:val="000000" w:themeColor="text1"/>
              </w:rPr>
              <w:t>Beschreibung Testgruppe</w:t>
            </w:r>
            <w:r w:rsidRPr="00FF6251">
              <w:rPr>
                <w:color w:val="000000" w:themeColor="text1"/>
              </w:rPr>
              <w:t>: Tab Allgemein wird getestet</w:t>
            </w:r>
          </w:p>
        </w:tc>
      </w:tr>
      <w:tr w:rsidR="006F6647" w:rsidRPr="00FF6251" w14:paraId="13425D82" w14:textId="77777777" w:rsidTr="006216BC">
        <w:trPr>
          <w:tblHeader/>
        </w:trPr>
        <w:tc>
          <w:tcPr>
            <w:tcW w:w="95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5A55889" w14:textId="77777777" w:rsidR="006F6647" w:rsidRPr="00FF6251" w:rsidRDefault="006F6647" w:rsidP="006216BC">
            <w:pPr>
              <w:rPr>
                <w:color w:val="000000" w:themeColor="text1"/>
              </w:rPr>
            </w:pPr>
            <w:r w:rsidRPr="00FF6251">
              <w:rPr>
                <w:b/>
                <w:color w:val="000000" w:themeColor="text1"/>
              </w:rPr>
              <w:t>Setup</w:t>
            </w:r>
            <w:r w:rsidRPr="00FF6251">
              <w:rPr>
                <w:color w:val="000000" w:themeColor="text1"/>
              </w:rPr>
              <w:t xml:space="preserve">: </w:t>
            </w:r>
            <w:proofErr w:type="spellStart"/>
            <w:r w:rsidRPr="00FF6251">
              <w:rPr>
                <w:color w:val="000000" w:themeColor="text1"/>
              </w:rPr>
              <w:t>Powershell</w:t>
            </w:r>
            <w:proofErr w:type="spellEnd"/>
            <w:r w:rsidRPr="00FF6251">
              <w:rPr>
                <w:color w:val="000000" w:themeColor="text1"/>
              </w:rPr>
              <w:t>-Skript ausgeführt und USB-Stick vorhanden</w:t>
            </w:r>
          </w:p>
        </w:tc>
      </w:tr>
      <w:tr w:rsidR="006F6647" w:rsidRPr="00FF6251" w14:paraId="57ABE0B7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740A009E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#</w:t>
            </w:r>
          </w:p>
        </w:tc>
        <w:tc>
          <w:tcPr>
            <w:tcW w:w="2835" w:type="dxa"/>
          </w:tcPr>
          <w:p w14:paraId="3EC696AC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Nötige Eingabe/Aktion</w:t>
            </w:r>
          </w:p>
        </w:tc>
        <w:tc>
          <w:tcPr>
            <w:tcW w:w="2835" w:type="dxa"/>
          </w:tcPr>
          <w:p w14:paraId="638F2644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Erwartete Ausgabe/Aktion</w:t>
            </w:r>
          </w:p>
        </w:tc>
        <w:tc>
          <w:tcPr>
            <w:tcW w:w="2976" w:type="dxa"/>
            <w:shd w:val="pct10" w:color="auto" w:fill="auto"/>
          </w:tcPr>
          <w:p w14:paraId="05BBDA1F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 xml:space="preserve">Tatsächliche Ausgabe/Aktion </w:t>
            </w:r>
          </w:p>
        </w:tc>
        <w:tc>
          <w:tcPr>
            <w:tcW w:w="426" w:type="dxa"/>
            <w:shd w:val="pct10" w:color="auto" w:fill="auto"/>
          </w:tcPr>
          <w:p w14:paraId="12AB7B75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  <w:sz w:val="40"/>
                <w:szCs w:val="40"/>
              </w:rPr>
            </w:pPr>
            <w:r w:rsidRPr="00FF6251">
              <w:rPr>
                <w:b/>
                <w:bCs/>
                <w:color w:val="000000" w:themeColor="text1"/>
                <w:sz w:val="40"/>
                <w:szCs w:val="40"/>
              </w:rPr>
              <w:sym w:font="Wingdings" w:char="F043"/>
            </w:r>
          </w:p>
        </w:tc>
      </w:tr>
      <w:tr w:rsidR="006F6647" w:rsidRPr="00FF6251" w14:paraId="24D51599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77D8A292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A1</w:t>
            </w:r>
          </w:p>
        </w:tc>
        <w:tc>
          <w:tcPr>
            <w:tcW w:w="2835" w:type="dxa"/>
          </w:tcPr>
          <w:p w14:paraId="4CE1AFED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USB-Stick wird eingesteckt</w:t>
            </w:r>
          </w:p>
        </w:tc>
        <w:tc>
          <w:tcPr>
            <w:tcW w:w="2835" w:type="dxa"/>
          </w:tcPr>
          <w:p w14:paraId="0926FEBA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Pop-up erscheint im «Allgemein»-Tab und Geräteeigenschaften werden korrekt angezeigt</w:t>
            </w:r>
          </w:p>
        </w:tc>
        <w:tc>
          <w:tcPr>
            <w:tcW w:w="2976" w:type="dxa"/>
            <w:shd w:val="pct10" w:color="auto" w:fill="auto"/>
          </w:tcPr>
          <w:p w14:paraId="3806E110" w14:textId="77777777" w:rsidR="006F6647" w:rsidRPr="00FF6251" w:rsidRDefault="006F6647" w:rsidP="006216BC">
            <w:pPr>
              <w:spacing w:before="40" w:after="40"/>
              <w:rPr>
                <w:bCs/>
                <w:i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7AF50531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097B716B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1DAA5E88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A2</w:t>
            </w:r>
          </w:p>
        </w:tc>
        <w:tc>
          <w:tcPr>
            <w:tcW w:w="2835" w:type="dxa"/>
          </w:tcPr>
          <w:p w14:paraId="2BF959FB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Gerätename ändern auf «</w:t>
            </w:r>
            <w:proofErr w:type="spellStart"/>
            <w:r w:rsidRPr="00FF6251">
              <w:rPr>
                <w:bCs/>
                <w:color w:val="000000" w:themeColor="text1"/>
              </w:rPr>
              <w:t>Schule_Stick</w:t>
            </w:r>
            <w:proofErr w:type="spellEnd"/>
            <w:r w:rsidRPr="00FF6251">
              <w:rPr>
                <w:bCs/>
                <w:color w:val="000000" w:themeColor="text1"/>
              </w:rPr>
              <w:t>»</w:t>
            </w:r>
          </w:p>
        </w:tc>
        <w:tc>
          <w:tcPr>
            <w:tcW w:w="2835" w:type="dxa"/>
          </w:tcPr>
          <w:p w14:paraId="17FDAC1B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Gerätename ändert sich auf «</w:t>
            </w:r>
            <w:proofErr w:type="spellStart"/>
            <w:r w:rsidRPr="00FF6251">
              <w:rPr>
                <w:bCs/>
                <w:color w:val="000000" w:themeColor="text1"/>
              </w:rPr>
              <w:t>Schule_Stick</w:t>
            </w:r>
            <w:proofErr w:type="spellEnd"/>
            <w:r w:rsidRPr="00FF6251">
              <w:rPr>
                <w:bCs/>
                <w:color w:val="000000" w:themeColor="text1"/>
              </w:rPr>
              <w:t>»</w:t>
            </w:r>
          </w:p>
        </w:tc>
        <w:tc>
          <w:tcPr>
            <w:tcW w:w="2976" w:type="dxa"/>
            <w:shd w:val="pct10" w:color="auto" w:fill="auto"/>
          </w:tcPr>
          <w:p w14:paraId="79C04AF1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6107F629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19933B9B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5FBAC646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A3</w:t>
            </w:r>
          </w:p>
        </w:tc>
        <w:tc>
          <w:tcPr>
            <w:tcW w:w="2835" w:type="dxa"/>
          </w:tcPr>
          <w:p w14:paraId="1B55524F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Gerätename ändern auf «</w:t>
            </w:r>
            <w:proofErr w:type="spellStart"/>
            <w:proofErr w:type="gramStart"/>
            <w:r w:rsidRPr="00FF6251">
              <w:rPr>
                <w:bCs/>
                <w:color w:val="000000" w:themeColor="text1"/>
              </w:rPr>
              <w:t>Schule!Stick</w:t>
            </w:r>
            <w:proofErr w:type="spellEnd"/>
            <w:proofErr w:type="gramEnd"/>
            <w:r w:rsidRPr="00FF6251">
              <w:rPr>
                <w:bCs/>
                <w:color w:val="000000" w:themeColor="text1"/>
              </w:rPr>
              <w:t>»</w:t>
            </w:r>
          </w:p>
        </w:tc>
        <w:tc>
          <w:tcPr>
            <w:tcW w:w="2835" w:type="dxa"/>
          </w:tcPr>
          <w:p w14:paraId="3343633D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Name ändert sich nicht und Fehlermeldung:</w:t>
            </w:r>
          </w:p>
          <w:p w14:paraId="3B42DA07" w14:textId="7360FCD1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 xml:space="preserve">«Es dürfen nur folgende Sonderzeichen verwendet werden: </w:t>
            </w:r>
            <w:r w:rsidR="007E37E2">
              <w:rPr>
                <w:bCs/>
                <w:color w:val="000000" w:themeColor="text1"/>
              </w:rPr>
              <w:t>‘-‘ und ‘_’</w:t>
            </w:r>
            <w:r w:rsidR="00555377">
              <w:rPr>
                <w:bCs/>
                <w:color w:val="000000" w:themeColor="text1"/>
              </w:rPr>
              <w:t xml:space="preserve"> </w:t>
            </w:r>
            <w:r w:rsidRPr="00FF6251">
              <w:rPr>
                <w:bCs/>
                <w:color w:val="000000" w:themeColor="text1"/>
              </w:rPr>
              <w:t>»</w:t>
            </w:r>
          </w:p>
        </w:tc>
        <w:tc>
          <w:tcPr>
            <w:tcW w:w="2976" w:type="dxa"/>
            <w:shd w:val="pct10" w:color="auto" w:fill="auto"/>
          </w:tcPr>
          <w:p w14:paraId="0EB3013C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0443013D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39306A87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406276DC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A4</w:t>
            </w:r>
          </w:p>
        </w:tc>
        <w:tc>
          <w:tcPr>
            <w:tcW w:w="2835" w:type="dxa"/>
          </w:tcPr>
          <w:p w14:paraId="1C76AFB0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Gerätetyp ändern auf «Maus»</w:t>
            </w:r>
          </w:p>
        </w:tc>
        <w:tc>
          <w:tcPr>
            <w:tcW w:w="2835" w:type="dxa"/>
          </w:tcPr>
          <w:p w14:paraId="103EBDA5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Gerätetyp wird auf «Maus» geändert und Symbol ändert auf eine Maus</w:t>
            </w:r>
          </w:p>
        </w:tc>
        <w:tc>
          <w:tcPr>
            <w:tcW w:w="2976" w:type="dxa"/>
            <w:shd w:val="pct10" w:color="auto" w:fill="auto"/>
          </w:tcPr>
          <w:p w14:paraId="51FE1A16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1C3BB235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4BBC21CF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11739DA1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A5</w:t>
            </w:r>
          </w:p>
        </w:tc>
        <w:tc>
          <w:tcPr>
            <w:tcW w:w="2835" w:type="dxa"/>
          </w:tcPr>
          <w:p w14:paraId="1B72E223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Treiber-Tab anklicken</w:t>
            </w:r>
          </w:p>
        </w:tc>
        <w:tc>
          <w:tcPr>
            <w:tcW w:w="2835" w:type="dxa"/>
          </w:tcPr>
          <w:p w14:paraId="215A187B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Treiber-Tab öffnet sich</w:t>
            </w:r>
          </w:p>
        </w:tc>
        <w:tc>
          <w:tcPr>
            <w:tcW w:w="2976" w:type="dxa"/>
            <w:shd w:val="pct10" w:color="auto" w:fill="auto"/>
          </w:tcPr>
          <w:p w14:paraId="1869F044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3333226B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6943C875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0B69F238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A6</w:t>
            </w:r>
          </w:p>
        </w:tc>
        <w:tc>
          <w:tcPr>
            <w:tcW w:w="2835" w:type="dxa"/>
          </w:tcPr>
          <w:p w14:paraId="7A7E1705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Ereignisse-Tab anklicken</w:t>
            </w:r>
          </w:p>
        </w:tc>
        <w:tc>
          <w:tcPr>
            <w:tcW w:w="2835" w:type="dxa"/>
          </w:tcPr>
          <w:p w14:paraId="5246225C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Ereignisse-Tab öffnet sich</w:t>
            </w:r>
          </w:p>
        </w:tc>
        <w:tc>
          <w:tcPr>
            <w:tcW w:w="2976" w:type="dxa"/>
            <w:shd w:val="pct10" w:color="auto" w:fill="auto"/>
          </w:tcPr>
          <w:p w14:paraId="67A113E3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2984DDF5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56DCAA81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686E2324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A7</w:t>
            </w:r>
          </w:p>
        </w:tc>
        <w:tc>
          <w:tcPr>
            <w:tcW w:w="2835" w:type="dxa"/>
          </w:tcPr>
          <w:p w14:paraId="644718D5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X-Button betätigen</w:t>
            </w:r>
          </w:p>
        </w:tc>
        <w:tc>
          <w:tcPr>
            <w:tcW w:w="2835" w:type="dxa"/>
          </w:tcPr>
          <w:p w14:paraId="16908DC8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Bestätigung wird verlangt</w:t>
            </w:r>
          </w:p>
        </w:tc>
        <w:tc>
          <w:tcPr>
            <w:tcW w:w="2976" w:type="dxa"/>
            <w:shd w:val="pct10" w:color="auto" w:fill="auto"/>
          </w:tcPr>
          <w:p w14:paraId="429BE26F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714A9FAD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7D9280FD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6A85FE0A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lastRenderedPageBreak/>
              <w:t>A8</w:t>
            </w:r>
          </w:p>
        </w:tc>
        <w:tc>
          <w:tcPr>
            <w:tcW w:w="2835" w:type="dxa"/>
          </w:tcPr>
          <w:p w14:paraId="316FA40B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Ok-Button betätigen</w:t>
            </w:r>
          </w:p>
        </w:tc>
        <w:tc>
          <w:tcPr>
            <w:tcW w:w="2835" w:type="dxa"/>
          </w:tcPr>
          <w:p w14:paraId="22F50EBE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Bestätigung wird verlangt</w:t>
            </w:r>
          </w:p>
        </w:tc>
        <w:tc>
          <w:tcPr>
            <w:tcW w:w="2976" w:type="dxa"/>
            <w:shd w:val="pct10" w:color="auto" w:fill="auto"/>
          </w:tcPr>
          <w:p w14:paraId="2E435336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67DBFD54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</w:tbl>
    <w:p w14:paraId="786B6550" w14:textId="77777777" w:rsidR="006F6647" w:rsidRPr="00FF6251" w:rsidRDefault="006F6647" w:rsidP="006F6647">
      <w:pPr>
        <w:rPr>
          <w:color w:val="000000" w:themeColor="text1"/>
        </w:rPr>
      </w:pPr>
    </w:p>
    <w:p w14:paraId="4B1AB48F" w14:textId="77777777" w:rsidR="006F6647" w:rsidRPr="00FF6251" w:rsidRDefault="006F6647" w:rsidP="006F6647">
      <w:pPr>
        <w:pStyle w:val="berschrift2"/>
        <w:numPr>
          <w:ilvl w:val="1"/>
          <w:numId w:val="0"/>
        </w:numPr>
        <w:tabs>
          <w:tab w:val="num" w:pos="709"/>
          <w:tab w:val="num" w:pos="1134"/>
        </w:tabs>
        <w:autoSpaceDE w:val="0"/>
        <w:autoSpaceDN w:val="0"/>
        <w:adjustRightInd w:val="0"/>
        <w:spacing w:before="120" w:after="60"/>
        <w:ind w:left="1134" w:hanging="1134"/>
        <w:jc w:val="both"/>
        <w:rPr>
          <w:color w:val="000000" w:themeColor="text1"/>
        </w:rPr>
      </w:pPr>
      <w:bookmarkStart w:id="10" w:name="_Toc276541763"/>
      <w:r w:rsidRPr="00FF6251">
        <w:rPr>
          <w:color w:val="000000" w:themeColor="text1"/>
        </w:rPr>
        <w:t>Testgruppe &lt;&lt;Tab Treiber&gt;&gt;</w:t>
      </w:r>
      <w:bookmarkEnd w:id="10"/>
    </w:p>
    <w:tbl>
      <w:tblPr>
        <w:tblW w:w="9555" w:type="dxa"/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483"/>
        <w:gridCol w:w="2835"/>
        <w:gridCol w:w="2835"/>
        <w:gridCol w:w="2976"/>
        <w:gridCol w:w="426"/>
      </w:tblGrid>
      <w:tr w:rsidR="006F6647" w:rsidRPr="00FF6251" w14:paraId="7B347DD9" w14:textId="77777777" w:rsidTr="006216BC">
        <w:trPr>
          <w:tblHeader/>
        </w:trPr>
        <w:tc>
          <w:tcPr>
            <w:tcW w:w="95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8DAD96" w14:textId="77777777" w:rsidR="006F6647" w:rsidRPr="00FF6251" w:rsidRDefault="006F6647" w:rsidP="006216BC">
            <w:pPr>
              <w:rPr>
                <w:color w:val="000000" w:themeColor="text1"/>
              </w:rPr>
            </w:pPr>
            <w:r w:rsidRPr="00FF6251">
              <w:rPr>
                <w:b/>
                <w:color w:val="000000" w:themeColor="text1"/>
              </w:rPr>
              <w:t>Beschreibung Testgruppe</w:t>
            </w:r>
            <w:r w:rsidRPr="00FF6251">
              <w:rPr>
                <w:color w:val="000000" w:themeColor="text1"/>
              </w:rPr>
              <w:t>: Tab Treiber wird getestet</w:t>
            </w:r>
          </w:p>
          <w:p w14:paraId="084932F4" w14:textId="77777777" w:rsidR="006F6647" w:rsidRPr="00FF6251" w:rsidRDefault="006F6647" w:rsidP="006216BC">
            <w:pPr>
              <w:rPr>
                <w:color w:val="000000" w:themeColor="text1"/>
              </w:rPr>
            </w:pPr>
          </w:p>
        </w:tc>
      </w:tr>
      <w:tr w:rsidR="006F6647" w:rsidRPr="00FF6251" w14:paraId="7B700577" w14:textId="77777777" w:rsidTr="006216BC">
        <w:trPr>
          <w:tblHeader/>
        </w:trPr>
        <w:tc>
          <w:tcPr>
            <w:tcW w:w="95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CCEB6A" w14:textId="77777777" w:rsidR="006F6647" w:rsidRPr="00FF6251" w:rsidRDefault="006F6647" w:rsidP="006216BC">
            <w:pPr>
              <w:rPr>
                <w:color w:val="000000" w:themeColor="text1"/>
              </w:rPr>
            </w:pPr>
            <w:r w:rsidRPr="00FF6251">
              <w:rPr>
                <w:b/>
                <w:color w:val="000000" w:themeColor="text1"/>
              </w:rPr>
              <w:t>Setup</w:t>
            </w:r>
            <w:r w:rsidRPr="00FF6251">
              <w:rPr>
                <w:color w:val="000000" w:themeColor="text1"/>
              </w:rPr>
              <w:t xml:space="preserve">: </w:t>
            </w:r>
            <w:proofErr w:type="spellStart"/>
            <w:r w:rsidRPr="00FF6251">
              <w:rPr>
                <w:color w:val="000000" w:themeColor="text1"/>
              </w:rPr>
              <w:t>Powershell</w:t>
            </w:r>
            <w:proofErr w:type="spellEnd"/>
            <w:r w:rsidRPr="00FF6251">
              <w:rPr>
                <w:color w:val="000000" w:themeColor="text1"/>
              </w:rPr>
              <w:t>-Skript ausgeführt und USB-Stick vorhanden</w:t>
            </w:r>
          </w:p>
        </w:tc>
      </w:tr>
      <w:tr w:rsidR="006F6647" w:rsidRPr="00FF6251" w14:paraId="1AD18593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138E9CC5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#</w:t>
            </w:r>
          </w:p>
        </w:tc>
        <w:tc>
          <w:tcPr>
            <w:tcW w:w="2835" w:type="dxa"/>
          </w:tcPr>
          <w:p w14:paraId="6120F2D4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Nötige Eingabe/Aktion</w:t>
            </w:r>
          </w:p>
        </w:tc>
        <w:tc>
          <w:tcPr>
            <w:tcW w:w="2835" w:type="dxa"/>
          </w:tcPr>
          <w:p w14:paraId="481090DF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Erwartete Ausgabe/Aktion</w:t>
            </w:r>
          </w:p>
        </w:tc>
        <w:tc>
          <w:tcPr>
            <w:tcW w:w="2976" w:type="dxa"/>
            <w:shd w:val="pct10" w:color="auto" w:fill="auto"/>
          </w:tcPr>
          <w:p w14:paraId="3E929D65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 xml:space="preserve">Tatsächliche Ausgabe/Aktion </w:t>
            </w:r>
          </w:p>
        </w:tc>
        <w:tc>
          <w:tcPr>
            <w:tcW w:w="426" w:type="dxa"/>
            <w:shd w:val="pct10" w:color="auto" w:fill="auto"/>
          </w:tcPr>
          <w:p w14:paraId="19ACF220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  <w:sz w:val="40"/>
                <w:szCs w:val="40"/>
              </w:rPr>
            </w:pPr>
            <w:r w:rsidRPr="00FF6251">
              <w:rPr>
                <w:b/>
                <w:bCs/>
                <w:color w:val="000000" w:themeColor="text1"/>
                <w:sz w:val="40"/>
                <w:szCs w:val="40"/>
              </w:rPr>
              <w:sym w:font="Wingdings" w:char="F043"/>
            </w:r>
          </w:p>
        </w:tc>
      </w:tr>
      <w:tr w:rsidR="006F6647" w:rsidRPr="00FF6251" w14:paraId="7846F6AE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72FE2AF8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B1</w:t>
            </w:r>
          </w:p>
        </w:tc>
        <w:tc>
          <w:tcPr>
            <w:tcW w:w="2835" w:type="dxa"/>
          </w:tcPr>
          <w:p w14:paraId="1BC372BE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Treiber-Tab wird geöffnet</w:t>
            </w:r>
          </w:p>
        </w:tc>
        <w:tc>
          <w:tcPr>
            <w:tcW w:w="2835" w:type="dxa"/>
          </w:tcPr>
          <w:p w14:paraId="3415A63C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Treiber-Details werden korrekt angezeigt</w:t>
            </w:r>
          </w:p>
        </w:tc>
        <w:tc>
          <w:tcPr>
            <w:tcW w:w="2976" w:type="dxa"/>
            <w:shd w:val="pct10" w:color="auto" w:fill="auto"/>
          </w:tcPr>
          <w:p w14:paraId="3D972304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6A271469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  <w:sz w:val="40"/>
                <w:szCs w:val="40"/>
              </w:rPr>
            </w:pPr>
          </w:p>
        </w:tc>
      </w:tr>
      <w:tr w:rsidR="006F6647" w:rsidRPr="00FF6251" w14:paraId="36764441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557258B0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B2</w:t>
            </w:r>
          </w:p>
        </w:tc>
        <w:tc>
          <w:tcPr>
            <w:tcW w:w="2835" w:type="dxa"/>
          </w:tcPr>
          <w:p w14:paraId="1EC12BEF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Button «Aktualisieren» betätigen (falls Treiber aktuell)</w:t>
            </w:r>
          </w:p>
        </w:tc>
        <w:tc>
          <w:tcPr>
            <w:tcW w:w="2835" w:type="dxa"/>
          </w:tcPr>
          <w:p w14:paraId="73BF3B0D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Meldung: «Treiber sind auf dem neusten Stand»</w:t>
            </w:r>
          </w:p>
        </w:tc>
        <w:tc>
          <w:tcPr>
            <w:tcW w:w="2976" w:type="dxa"/>
            <w:shd w:val="pct10" w:color="auto" w:fill="auto"/>
          </w:tcPr>
          <w:p w14:paraId="0A4949A7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389B3CBF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04B328E8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7225356C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B3</w:t>
            </w:r>
          </w:p>
        </w:tc>
        <w:tc>
          <w:tcPr>
            <w:tcW w:w="2835" w:type="dxa"/>
          </w:tcPr>
          <w:p w14:paraId="187F58D6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Button «Aktualisieren» betätigen (falls Treiber noch nicht aktuell)</w:t>
            </w:r>
          </w:p>
        </w:tc>
        <w:tc>
          <w:tcPr>
            <w:tcW w:w="2835" w:type="dxa"/>
          </w:tcPr>
          <w:p w14:paraId="687FD318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Meldung: «Treiber wurde aktualisiert»</w:t>
            </w:r>
          </w:p>
        </w:tc>
        <w:tc>
          <w:tcPr>
            <w:tcW w:w="2976" w:type="dxa"/>
            <w:shd w:val="pct10" w:color="auto" w:fill="auto"/>
          </w:tcPr>
          <w:p w14:paraId="0AD23942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3DEB3DEB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76F433D6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6834F929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B4</w:t>
            </w:r>
          </w:p>
        </w:tc>
        <w:tc>
          <w:tcPr>
            <w:tcW w:w="2835" w:type="dxa"/>
          </w:tcPr>
          <w:p w14:paraId="53479287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Allgemein-Tab anklicken</w:t>
            </w:r>
          </w:p>
        </w:tc>
        <w:tc>
          <w:tcPr>
            <w:tcW w:w="2835" w:type="dxa"/>
          </w:tcPr>
          <w:p w14:paraId="7BCD2FD0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Allgemein-Tab öffnet sich</w:t>
            </w:r>
          </w:p>
        </w:tc>
        <w:tc>
          <w:tcPr>
            <w:tcW w:w="2976" w:type="dxa"/>
            <w:shd w:val="pct10" w:color="auto" w:fill="auto"/>
          </w:tcPr>
          <w:p w14:paraId="09B0388D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4876219C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697DF3D6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1175949A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B5</w:t>
            </w:r>
          </w:p>
        </w:tc>
        <w:tc>
          <w:tcPr>
            <w:tcW w:w="2835" w:type="dxa"/>
          </w:tcPr>
          <w:p w14:paraId="66D29529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Ereignisse-Tab anklicken</w:t>
            </w:r>
          </w:p>
        </w:tc>
        <w:tc>
          <w:tcPr>
            <w:tcW w:w="2835" w:type="dxa"/>
          </w:tcPr>
          <w:p w14:paraId="37B12F18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Ereignisse-Tab öffnet sich</w:t>
            </w:r>
          </w:p>
        </w:tc>
        <w:tc>
          <w:tcPr>
            <w:tcW w:w="2976" w:type="dxa"/>
            <w:shd w:val="pct10" w:color="auto" w:fill="auto"/>
          </w:tcPr>
          <w:p w14:paraId="23688675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7BFB0F11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0FEF73D7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200051E7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B6</w:t>
            </w:r>
          </w:p>
        </w:tc>
        <w:tc>
          <w:tcPr>
            <w:tcW w:w="2835" w:type="dxa"/>
          </w:tcPr>
          <w:p w14:paraId="4752D9BE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X-Button betätigen</w:t>
            </w:r>
          </w:p>
        </w:tc>
        <w:tc>
          <w:tcPr>
            <w:tcW w:w="2835" w:type="dxa"/>
          </w:tcPr>
          <w:p w14:paraId="50782B29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Bestätigung wird verlangt</w:t>
            </w:r>
          </w:p>
        </w:tc>
        <w:tc>
          <w:tcPr>
            <w:tcW w:w="2976" w:type="dxa"/>
            <w:shd w:val="pct10" w:color="auto" w:fill="auto"/>
          </w:tcPr>
          <w:p w14:paraId="2D1C9545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3C973595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5213C8E9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703BC95B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B7</w:t>
            </w:r>
          </w:p>
        </w:tc>
        <w:tc>
          <w:tcPr>
            <w:tcW w:w="2835" w:type="dxa"/>
          </w:tcPr>
          <w:p w14:paraId="40A8A87C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Ok-Button betätigen</w:t>
            </w:r>
          </w:p>
        </w:tc>
        <w:tc>
          <w:tcPr>
            <w:tcW w:w="2835" w:type="dxa"/>
          </w:tcPr>
          <w:p w14:paraId="215483C7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Bestätigung wird verlangt</w:t>
            </w:r>
          </w:p>
        </w:tc>
        <w:tc>
          <w:tcPr>
            <w:tcW w:w="2976" w:type="dxa"/>
            <w:shd w:val="pct10" w:color="auto" w:fill="auto"/>
          </w:tcPr>
          <w:p w14:paraId="42501DE5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1697A14D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</w:tbl>
    <w:p w14:paraId="5C0F667D" w14:textId="77777777" w:rsidR="006F6647" w:rsidRPr="00FF6251" w:rsidRDefault="006F6647" w:rsidP="006F6647">
      <w:pPr>
        <w:rPr>
          <w:color w:val="000000" w:themeColor="text1"/>
        </w:rPr>
      </w:pPr>
    </w:p>
    <w:p w14:paraId="55DBAD10" w14:textId="77777777" w:rsidR="006F6647" w:rsidRPr="00FF6251" w:rsidRDefault="006F6647" w:rsidP="006F6647">
      <w:pPr>
        <w:pStyle w:val="berschrift2"/>
        <w:numPr>
          <w:ilvl w:val="1"/>
          <w:numId w:val="0"/>
        </w:numPr>
        <w:tabs>
          <w:tab w:val="num" w:pos="709"/>
          <w:tab w:val="num" w:pos="1134"/>
        </w:tabs>
        <w:autoSpaceDE w:val="0"/>
        <w:autoSpaceDN w:val="0"/>
        <w:adjustRightInd w:val="0"/>
        <w:spacing w:before="120" w:after="60"/>
        <w:ind w:left="1134" w:hanging="1134"/>
        <w:jc w:val="both"/>
        <w:rPr>
          <w:color w:val="000000" w:themeColor="text1"/>
        </w:rPr>
      </w:pPr>
      <w:r w:rsidRPr="00FF6251">
        <w:rPr>
          <w:color w:val="000000" w:themeColor="text1"/>
        </w:rPr>
        <w:t>Testgruppe &lt;&lt;Tab Ereignisse&gt;&gt;</w:t>
      </w:r>
    </w:p>
    <w:tbl>
      <w:tblPr>
        <w:tblW w:w="9555" w:type="dxa"/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483"/>
        <w:gridCol w:w="2835"/>
        <w:gridCol w:w="2835"/>
        <w:gridCol w:w="2976"/>
        <w:gridCol w:w="426"/>
      </w:tblGrid>
      <w:tr w:rsidR="006F6647" w:rsidRPr="00FF6251" w14:paraId="58CE7669" w14:textId="77777777" w:rsidTr="006216BC">
        <w:trPr>
          <w:tblHeader/>
        </w:trPr>
        <w:tc>
          <w:tcPr>
            <w:tcW w:w="95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8B2EFA" w14:textId="77777777" w:rsidR="006F6647" w:rsidRPr="00FF6251" w:rsidRDefault="006F6647" w:rsidP="006216BC">
            <w:pPr>
              <w:rPr>
                <w:color w:val="000000" w:themeColor="text1"/>
              </w:rPr>
            </w:pPr>
            <w:r w:rsidRPr="00FF6251">
              <w:rPr>
                <w:b/>
                <w:color w:val="000000" w:themeColor="text1"/>
              </w:rPr>
              <w:t>Beschreibung Testgruppe</w:t>
            </w:r>
            <w:r w:rsidRPr="00FF6251">
              <w:rPr>
                <w:color w:val="000000" w:themeColor="text1"/>
              </w:rPr>
              <w:t>: Tab Ereignisse wird getestet</w:t>
            </w:r>
          </w:p>
          <w:p w14:paraId="619629CD" w14:textId="77777777" w:rsidR="006F6647" w:rsidRPr="00FF6251" w:rsidRDefault="006F6647" w:rsidP="006216BC">
            <w:pPr>
              <w:rPr>
                <w:color w:val="000000" w:themeColor="text1"/>
              </w:rPr>
            </w:pPr>
          </w:p>
        </w:tc>
      </w:tr>
      <w:tr w:rsidR="006F6647" w:rsidRPr="00FF6251" w14:paraId="676953FF" w14:textId="77777777" w:rsidTr="006216BC">
        <w:trPr>
          <w:tblHeader/>
        </w:trPr>
        <w:tc>
          <w:tcPr>
            <w:tcW w:w="95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3A18B4A" w14:textId="77777777" w:rsidR="006F6647" w:rsidRPr="00FF6251" w:rsidRDefault="006F6647" w:rsidP="006216BC">
            <w:pPr>
              <w:rPr>
                <w:color w:val="000000" w:themeColor="text1"/>
              </w:rPr>
            </w:pPr>
            <w:r w:rsidRPr="00FF6251">
              <w:rPr>
                <w:b/>
                <w:color w:val="000000" w:themeColor="text1"/>
              </w:rPr>
              <w:t>Setup</w:t>
            </w:r>
            <w:r w:rsidRPr="00FF6251">
              <w:rPr>
                <w:color w:val="000000" w:themeColor="text1"/>
              </w:rPr>
              <w:t xml:space="preserve">: </w:t>
            </w:r>
            <w:proofErr w:type="spellStart"/>
            <w:r w:rsidRPr="00FF6251">
              <w:rPr>
                <w:color w:val="000000" w:themeColor="text1"/>
              </w:rPr>
              <w:t>Powershell</w:t>
            </w:r>
            <w:proofErr w:type="spellEnd"/>
            <w:r w:rsidRPr="00FF6251">
              <w:rPr>
                <w:color w:val="000000" w:themeColor="text1"/>
              </w:rPr>
              <w:t>-Skript ausgeführt und USB-Stick vorhanden</w:t>
            </w:r>
          </w:p>
        </w:tc>
      </w:tr>
      <w:tr w:rsidR="006F6647" w:rsidRPr="00FF6251" w14:paraId="5F915BF1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4EC84DBB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#</w:t>
            </w:r>
          </w:p>
        </w:tc>
        <w:tc>
          <w:tcPr>
            <w:tcW w:w="2835" w:type="dxa"/>
          </w:tcPr>
          <w:p w14:paraId="755ACE94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Nötige Eingabe/Aktion</w:t>
            </w:r>
          </w:p>
        </w:tc>
        <w:tc>
          <w:tcPr>
            <w:tcW w:w="2835" w:type="dxa"/>
          </w:tcPr>
          <w:p w14:paraId="37B40731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Erwartete Ausgabe/Aktion</w:t>
            </w:r>
          </w:p>
        </w:tc>
        <w:tc>
          <w:tcPr>
            <w:tcW w:w="2976" w:type="dxa"/>
            <w:shd w:val="pct10" w:color="auto" w:fill="auto"/>
          </w:tcPr>
          <w:p w14:paraId="1084AD5C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 xml:space="preserve">Tatsächliche Ausgabe/Aktion </w:t>
            </w:r>
          </w:p>
        </w:tc>
        <w:tc>
          <w:tcPr>
            <w:tcW w:w="426" w:type="dxa"/>
            <w:shd w:val="pct10" w:color="auto" w:fill="auto"/>
          </w:tcPr>
          <w:p w14:paraId="4CFB4BA2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  <w:sz w:val="40"/>
                <w:szCs w:val="40"/>
              </w:rPr>
            </w:pPr>
            <w:r w:rsidRPr="00FF6251">
              <w:rPr>
                <w:b/>
                <w:bCs/>
                <w:color w:val="000000" w:themeColor="text1"/>
                <w:sz w:val="40"/>
                <w:szCs w:val="40"/>
              </w:rPr>
              <w:sym w:font="Wingdings" w:char="F043"/>
            </w:r>
          </w:p>
        </w:tc>
      </w:tr>
      <w:tr w:rsidR="006F6647" w:rsidRPr="00FF6251" w14:paraId="5B1F211A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66812170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C1</w:t>
            </w:r>
          </w:p>
        </w:tc>
        <w:tc>
          <w:tcPr>
            <w:tcW w:w="2835" w:type="dxa"/>
          </w:tcPr>
          <w:p w14:paraId="02ECAD51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Ereignisse-Tab wird geöffnet</w:t>
            </w:r>
          </w:p>
        </w:tc>
        <w:tc>
          <w:tcPr>
            <w:tcW w:w="2835" w:type="dxa"/>
          </w:tcPr>
          <w:p w14:paraId="4CC1B7EB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Ereignisse werden korrekt angezeigt</w:t>
            </w:r>
          </w:p>
        </w:tc>
        <w:tc>
          <w:tcPr>
            <w:tcW w:w="2976" w:type="dxa"/>
            <w:shd w:val="pct10" w:color="auto" w:fill="auto"/>
          </w:tcPr>
          <w:p w14:paraId="3EB994C1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708C8D8C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25C6BC8C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5445DC5A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C2</w:t>
            </w:r>
          </w:p>
        </w:tc>
        <w:tc>
          <w:tcPr>
            <w:tcW w:w="2835" w:type="dxa"/>
          </w:tcPr>
          <w:p w14:paraId="172356D8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Gerätename ändern (im Tab Allgemein)</w:t>
            </w:r>
          </w:p>
        </w:tc>
        <w:tc>
          <w:tcPr>
            <w:tcW w:w="2835" w:type="dxa"/>
          </w:tcPr>
          <w:p w14:paraId="41C75065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Ereignis wird angezeigt</w:t>
            </w:r>
          </w:p>
        </w:tc>
        <w:tc>
          <w:tcPr>
            <w:tcW w:w="2976" w:type="dxa"/>
            <w:shd w:val="pct10" w:color="auto" w:fill="auto"/>
          </w:tcPr>
          <w:p w14:paraId="166407D0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168C773A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41F4D8B1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543BFD7B" w14:textId="3DD068FD" w:rsidR="006F6647" w:rsidRPr="00FF6251" w:rsidRDefault="004C557C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C3</w:t>
            </w:r>
          </w:p>
        </w:tc>
        <w:tc>
          <w:tcPr>
            <w:tcW w:w="2835" w:type="dxa"/>
          </w:tcPr>
          <w:p w14:paraId="1C78417C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Allgemein-Tab anklicken</w:t>
            </w:r>
          </w:p>
        </w:tc>
        <w:tc>
          <w:tcPr>
            <w:tcW w:w="2835" w:type="dxa"/>
          </w:tcPr>
          <w:p w14:paraId="4C74F7CE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Allgemein-Tab öffnet sich</w:t>
            </w:r>
          </w:p>
        </w:tc>
        <w:tc>
          <w:tcPr>
            <w:tcW w:w="2976" w:type="dxa"/>
            <w:shd w:val="pct10" w:color="auto" w:fill="auto"/>
          </w:tcPr>
          <w:p w14:paraId="3E5377CC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23279E69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703ADB2E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6929E121" w14:textId="655B6969" w:rsidR="006F6647" w:rsidRPr="00FF6251" w:rsidRDefault="004C557C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C4</w:t>
            </w:r>
          </w:p>
        </w:tc>
        <w:tc>
          <w:tcPr>
            <w:tcW w:w="2835" w:type="dxa"/>
          </w:tcPr>
          <w:p w14:paraId="06AE9F3C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Treiber-Tab anklicken</w:t>
            </w:r>
          </w:p>
        </w:tc>
        <w:tc>
          <w:tcPr>
            <w:tcW w:w="2835" w:type="dxa"/>
          </w:tcPr>
          <w:p w14:paraId="741F7804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Treiber-Tab öffnet sich</w:t>
            </w:r>
          </w:p>
        </w:tc>
        <w:tc>
          <w:tcPr>
            <w:tcW w:w="2976" w:type="dxa"/>
            <w:shd w:val="pct10" w:color="auto" w:fill="auto"/>
          </w:tcPr>
          <w:p w14:paraId="764C2CA2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6359345E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614A0984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1CF7562B" w14:textId="2B49A61E" w:rsidR="006F6647" w:rsidRPr="00FF6251" w:rsidRDefault="004C557C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lastRenderedPageBreak/>
              <w:t>C5</w:t>
            </w:r>
          </w:p>
        </w:tc>
        <w:tc>
          <w:tcPr>
            <w:tcW w:w="2835" w:type="dxa"/>
          </w:tcPr>
          <w:p w14:paraId="57B17D2C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X-Button betätigen</w:t>
            </w:r>
          </w:p>
        </w:tc>
        <w:tc>
          <w:tcPr>
            <w:tcW w:w="2835" w:type="dxa"/>
          </w:tcPr>
          <w:p w14:paraId="4F1BDABF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Bestätigung wird verlangt</w:t>
            </w:r>
          </w:p>
        </w:tc>
        <w:tc>
          <w:tcPr>
            <w:tcW w:w="2976" w:type="dxa"/>
            <w:shd w:val="pct10" w:color="auto" w:fill="auto"/>
          </w:tcPr>
          <w:p w14:paraId="7AA3C273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7767B9A6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  <w:tr w:rsidR="006F6647" w:rsidRPr="00FF6251" w14:paraId="04198C8B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705C02AA" w14:textId="2446D71C" w:rsidR="006F6647" w:rsidRPr="00FF6251" w:rsidRDefault="004C557C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C6</w:t>
            </w:r>
          </w:p>
        </w:tc>
        <w:tc>
          <w:tcPr>
            <w:tcW w:w="2835" w:type="dxa"/>
          </w:tcPr>
          <w:p w14:paraId="14DF1B50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Ok-Button betätigen</w:t>
            </w:r>
          </w:p>
        </w:tc>
        <w:tc>
          <w:tcPr>
            <w:tcW w:w="2835" w:type="dxa"/>
          </w:tcPr>
          <w:p w14:paraId="4E2780BD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Cs/>
                <w:color w:val="000000" w:themeColor="text1"/>
              </w:rPr>
              <w:t>Bestätigung wird verlangt</w:t>
            </w:r>
          </w:p>
        </w:tc>
        <w:tc>
          <w:tcPr>
            <w:tcW w:w="2976" w:type="dxa"/>
            <w:shd w:val="pct10" w:color="auto" w:fill="auto"/>
          </w:tcPr>
          <w:p w14:paraId="5C82A0BC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1A5D307B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</w:tbl>
    <w:p w14:paraId="63316A44" w14:textId="77777777" w:rsidR="006F6647" w:rsidRDefault="006F6647" w:rsidP="006F6647">
      <w:pPr>
        <w:rPr>
          <w:color w:val="000000" w:themeColor="text1"/>
        </w:rPr>
      </w:pPr>
    </w:p>
    <w:p w14:paraId="79C68E43" w14:textId="77777777" w:rsidR="006F6647" w:rsidRPr="00FF6251" w:rsidRDefault="006F6647" w:rsidP="006F6647">
      <w:pPr>
        <w:pStyle w:val="berschrift2"/>
        <w:numPr>
          <w:ilvl w:val="1"/>
          <w:numId w:val="0"/>
        </w:numPr>
        <w:tabs>
          <w:tab w:val="num" w:pos="709"/>
          <w:tab w:val="num" w:pos="1134"/>
        </w:tabs>
        <w:autoSpaceDE w:val="0"/>
        <w:autoSpaceDN w:val="0"/>
        <w:adjustRightInd w:val="0"/>
        <w:spacing w:before="120" w:after="60"/>
        <w:ind w:left="1134" w:hanging="1134"/>
        <w:jc w:val="both"/>
        <w:rPr>
          <w:color w:val="000000" w:themeColor="text1"/>
        </w:rPr>
      </w:pPr>
      <w:r w:rsidRPr="00FF6251">
        <w:rPr>
          <w:color w:val="000000" w:themeColor="text1"/>
        </w:rPr>
        <w:t>Testgruppe &lt;&lt;</w:t>
      </w:r>
      <w:r>
        <w:rPr>
          <w:color w:val="000000" w:themeColor="text1"/>
        </w:rPr>
        <w:t>Happy Path</w:t>
      </w:r>
      <w:r w:rsidRPr="00FF6251">
        <w:rPr>
          <w:color w:val="000000" w:themeColor="text1"/>
        </w:rPr>
        <w:t>&gt;&gt;</w:t>
      </w:r>
    </w:p>
    <w:tbl>
      <w:tblPr>
        <w:tblW w:w="9555" w:type="dxa"/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483"/>
        <w:gridCol w:w="2835"/>
        <w:gridCol w:w="2835"/>
        <w:gridCol w:w="2976"/>
        <w:gridCol w:w="426"/>
      </w:tblGrid>
      <w:tr w:rsidR="006F6647" w:rsidRPr="00FF6251" w14:paraId="7B49A6D9" w14:textId="77777777" w:rsidTr="006216BC">
        <w:trPr>
          <w:tblHeader/>
        </w:trPr>
        <w:tc>
          <w:tcPr>
            <w:tcW w:w="95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4C9F31" w14:textId="77777777" w:rsidR="006F6647" w:rsidRPr="00FF6251" w:rsidRDefault="006F6647" w:rsidP="006216BC">
            <w:pPr>
              <w:rPr>
                <w:color w:val="000000" w:themeColor="text1"/>
              </w:rPr>
            </w:pPr>
            <w:r w:rsidRPr="00FF6251">
              <w:rPr>
                <w:b/>
                <w:color w:val="000000" w:themeColor="text1"/>
              </w:rPr>
              <w:t>Beschreibung Testgruppe</w:t>
            </w:r>
            <w:r w:rsidRPr="00FF6251">
              <w:rPr>
                <w:color w:val="000000" w:themeColor="text1"/>
              </w:rPr>
              <w:t xml:space="preserve">: </w:t>
            </w:r>
            <w:r>
              <w:rPr>
                <w:color w:val="000000" w:themeColor="text1"/>
              </w:rPr>
              <w:t>Der Happy Path wird durchgeführt</w:t>
            </w:r>
          </w:p>
          <w:p w14:paraId="03840893" w14:textId="77777777" w:rsidR="006F6647" w:rsidRPr="00FF6251" w:rsidRDefault="006F6647" w:rsidP="006216BC">
            <w:pPr>
              <w:rPr>
                <w:color w:val="000000" w:themeColor="text1"/>
              </w:rPr>
            </w:pPr>
          </w:p>
        </w:tc>
      </w:tr>
      <w:tr w:rsidR="006F6647" w:rsidRPr="00FF6251" w14:paraId="3F5878D0" w14:textId="77777777" w:rsidTr="006216BC">
        <w:trPr>
          <w:tblHeader/>
        </w:trPr>
        <w:tc>
          <w:tcPr>
            <w:tcW w:w="9555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392BC8E" w14:textId="77777777" w:rsidR="006F6647" w:rsidRPr="00FF6251" w:rsidRDefault="006F6647" w:rsidP="006216BC">
            <w:pPr>
              <w:rPr>
                <w:color w:val="000000" w:themeColor="text1"/>
              </w:rPr>
            </w:pPr>
            <w:r w:rsidRPr="00FF6251">
              <w:rPr>
                <w:b/>
                <w:color w:val="000000" w:themeColor="text1"/>
              </w:rPr>
              <w:t>Setup</w:t>
            </w:r>
            <w:r w:rsidRPr="00FF6251">
              <w:rPr>
                <w:color w:val="000000" w:themeColor="text1"/>
              </w:rPr>
              <w:t xml:space="preserve">: </w:t>
            </w:r>
            <w:proofErr w:type="spellStart"/>
            <w:r w:rsidRPr="00FF6251">
              <w:rPr>
                <w:color w:val="000000" w:themeColor="text1"/>
              </w:rPr>
              <w:t>Powershell</w:t>
            </w:r>
            <w:proofErr w:type="spellEnd"/>
            <w:r w:rsidRPr="00FF6251">
              <w:rPr>
                <w:color w:val="000000" w:themeColor="text1"/>
              </w:rPr>
              <w:t>-Skript ausgeführt und USB-Stick vorhanden</w:t>
            </w:r>
          </w:p>
        </w:tc>
      </w:tr>
      <w:tr w:rsidR="006F6647" w:rsidRPr="00FF6251" w14:paraId="7E515F84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401FAC9D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#</w:t>
            </w:r>
          </w:p>
        </w:tc>
        <w:tc>
          <w:tcPr>
            <w:tcW w:w="2835" w:type="dxa"/>
          </w:tcPr>
          <w:p w14:paraId="1A2DCFD7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Nötige Eingabe/Aktion</w:t>
            </w:r>
          </w:p>
        </w:tc>
        <w:tc>
          <w:tcPr>
            <w:tcW w:w="2835" w:type="dxa"/>
          </w:tcPr>
          <w:p w14:paraId="6A8B258C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>Erwartete Ausgabe/Aktion</w:t>
            </w:r>
          </w:p>
        </w:tc>
        <w:tc>
          <w:tcPr>
            <w:tcW w:w="2976" w:type="dxa"/>
            <w:shd w:val="pct10" w:color="auto" w:fill="auto"/>
          </w:tcPr>
          <w:p w14:paraId="772C5FC5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 w:rsidRPr="00FF6251">
              <w:rPr>
                <w:b/>
                <w:bCs/>
                <w:color w:val="000000" w:themeColor="text1"/>
              </w:rPr>
              <w:t xml:space="preserve">Tatsächliche Ausgabe/Aktion </w:t>
            </w:r>
          </w:p>
        </w:tc>
        <w:tc>
          <w:tcPr>
            <w:tcW w:w="426" w:type="dxa"/>
            <w:shd w:val="pct10" w:color="auto" w:fill="auto"/>
          </w:tcPr>
          <w:p w14:paraId="7C6308B1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  <w:sz w:val="40"/>
                <w:szCs w:val="40"/>
              </w:rPr>
            </w:pPr>
            <w:r w:rsidRPr="00FF6251">
              <w:rPr>
                <w:b/>
                <w:bCs/>
                <w:color w:val="000000" w:themeColor="text1"/>
                <w:sz w:val="40"/>
                <w:szCs w:val="40"/>
              </w:rPr>
              <w:sym w:font="Wingdings" w:char="F043"/>
            </w:r>
          </w:p>
        </w:tc>
      </w:tr>
      <w:tr w:rsidR="006F6647" w:rsidRPr="00FF6251" w14:paraId="63F27228" w14:textId="77777777" w:rsidTr="006216BC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single" w:sz="6" w:space="0" w:color="auto"/>
            <w:insideV w:val="single" w:sz="6" w:space="0" w:color="auto"/>
          </w:tblBorders>
        </w:tblPrEx>
        <w:tc>
          <w:tcPr>
            <w:tcW w:w="483" w:type="dxa"/>
          </w:tcPr>
          <w:p w14:paraId="12CA367A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D</w:t>
            </w:r>
            <w:r w:rsidRPr="00FF6251">
              <w:rPr>
                <w:b/>
                <w:bCs/>
                <w:color w:val="000000" w:themeColor="text1"/>
              </w:rPr>
              <w:t>1</w:t>
            </w:r>
          </w:p>
        </w:tc>
        <w:tc>
          <w:tcPr>
            <w:tcW w:w="2835" w:type="dxa"/>
          </w:tcPr>
          <w:p w14:paraId="7298B2F8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USB-Stick wird eingesteckt, Gerätename ändern, Treiber Tab anklicken, Treiber aktualisieren, Ereignisse Tab anklicken</w:t>
            </w:r>
          </w:p>
        </w:tc>
        <w:tc>
          <w:tcPr>
            <w:tcW w:w="2835" w:type="dxa"/>
          </w:tcPr>
          <w:p w14:paraId="6716CD53" w14:textId="77777777" w:rsidR="006F6647" w:rsidRPr="00FF6251" w:rsidRDefault="006F6647" w:rsidP="006216BC">
            <w:pPr>
              <w:spacing w:before="40" w:after="40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Gerätename geändert, Treiber aktualisiert, Ereignisse werden korrekt angezeigt</w:t>
            </w:r>
          </w:p>
        </w:tc>
        <w:tc>
          <w:tcPr>
            <w:tcW w:w="2976" w:type="dxa"/>
            <w:shd w:val="pct10" w:color="auto" w:fill="auto"/>
          </w:tcPr>
          <w:p w14:paraId="70CFE575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  <w:tc>
          <w:tcPr>
            <w:tcW w:w="426" w:type="dxa"/>
            <w:shd w:val="pct10" w:color="auto" w:fill="auto"/>
          </w:tcPr>
          <w:p w14:paraId="72A2A074" w14:textId="77777777" w:rsidR="006F6647" w:rsidRPr="00FF6251" w:rsidRDefault="006F6647" w:rsidP="006216BC">
            <w:pPr>
              <w:spacing w:before="40" w:after="40"/>
              <w:rPr>
                <w:b/>
                <w:bCs/>
                <w:color w:val="000000" w:themeColor="text1"/>
              </w:rPr>
            </w:pPr>
          </w:p>
        </w:tc>
      </w:tr>
    </w:tbl>
    <w:p w14:paraId="223E9CF2" w14:textId="77777777" w:rsidR="00B372A5" w:rsidRDefault="00B372A5" w:rsidP="007E2BCE">
      <w:pPr>
        <w:pStyle w:val="Textkrper"/>
      </w:pPr>
    </w:p>
    <w:p w14:paraId="5F95B367" w14:textId="203AC92A" w:rsidR="00B372A5" w:rsidRDefault="00B372A5" w:rsidP="000A3F28">
      <w:pPr>
        <w:pStyle w:val="berschrift1"/>
      </w:pPr>
      <w:r>
        <w:t>Testprotokoll (</w:t>
      </w:r>
      <w:r w:rsidR="00021A85" w:rsidRPr="009A4E69">
        <w:rPr>
          <w:color w:val="7030A0"/>
        </w:rPr>
        <w:t xml:space="preserve">LB2 Meilenstein </w:t>
      </w:r>
      <w:r w:rsidR="00021A85">
        <w:rPr>
          <w:color w:val="7030A0"/>
        </w:rPr>
        <w:t>C</w:t>
      </w:r>
      <w:r w:rsidR="00021A85" w:rsidRPr="009A4E69">
        <w:rPr>
          <w:color w:val="7030A0"/>
        </w:rPr>
        <w:t xml:space="preserve">2: </w:t>
      </w:r>
      <w:r w:rsidR="00C70E34">
        <w:rPr>
          <w:color w:val="7030A0"/>
        </w:rPr>
        <w:t>individuelle A</w:t>
      </w:r>
      <w:r w:rsidR="00021A85" w:rsidRPr="009A4E69">
        <w:rPr>
          <w:color w:val="7030A0"/>
        </w:rPr>
        <w:t xml:space="preserve">ufgabe </w:t>
      </w:r>
      <w:r w:rsidR="00021A85">
        <w:rPr>
          <w:color w:val="7030A0"/>
        </w:rPr>
        <w:t>4</w:t>
      </w:r>
      <w:r>
        <w:t>)</w:t>
      </w:r>
    </w:p>
    <w:p w14:paraId="0D106205" w14:textId="77777777" w:rsidR="00B372A5" w:rsidRDefault="00B372A5" w:rsidP="00B372A5">
      <w:pPr>
        <w:pStyle w:val="Textkrper"/>
      </w:pPr>
    </w:p>
    <w:p w14:paraId="47597813" w14:textId="4251BD8C" w:rsidR="00021A85" w:rsidRDefault="00021A85" w:rsidP="00021A85">
      <w:pPr>
        <w:pStyle w:val="Textkrper"/>
        <w:rPr>
          <w:b/>
          <w:i/>
          <w:lang w:eastAsia="de-DE"/>
        </w:rPr>
      </w:pPr>
      <w:r>
        <w:t xml:space="preserve">Ausgefülltes Testprotokoll siehe Dokument </w:t>
      </w:r>
      <w:r w:rsidR="007E1C3A">
        <w:br/>
      </w:r>
      <w:r w:rsidR="005F4C1D">
        <w:rPr>
          <w:b/>
          <w:i/>
          <w:color w:val="0070C0"/>
          <w:lang w:eastAsia="de-DE"/>
        </w:rPr>
        <w:t>M122_L</w:t>
      </w:r>
      <w:r w:rsidR="00C70E34">
        <w:rPr>
          <w:b/>
          <w:i/>
          <w:color w:val="0070C0"/>
          <w:lang w:eastAsia="de-DE"/>
        </w:rPr>
        <w:t>B2_T</w:t>
      </w:r>
      <w:r>
        <w:rPr>
          <w:b/>
          <w:i/>
          <w:color w:val="0070C0"/>
          <w:lang w:eastAsia="de-DE"/>
        </w:rPr>
        <w:t>estvorschrift</w:t>
      </w:r>
      <w:r w:rsidR="00D70988">
        <w:rPr>
          <w:b/>
          <w:i/>
          <w:color w:val="0070C0"/>
          <w:lang w:eastAsia="de-DE"/>
        </w:rPr>
        <w:t>_</w:t>
      </w:r>
      <w:r w:rsidR="00463D6F">
        <w:rPr>
          <w:b/>
          <w:i/>
          <w:color w:val="0070C0"/>
          <w:lang w:eastAsia="de-DE"/>
        </w:rPr>
        <w:t>MS-</w:t>
      </w:r>
      <w:r w:rsidR="00D70988">
        <w:rPr>
          <w:b/>
          <w:i/>
          <w:color w:val="0070C0"/>
          <w:lang w:eastAsia="de-DE"/>
        </w:rPr>
        <w:t>C2</w:t>
      </w:r>
      <w:r>
        <w:rPr>
          <w:b/>
          <w:i/>
          <w:color w:val="0070C0"/>
          <w:lang w:eastAsia="de-DE"/>
        </w:rPr>
        <w:t>_Name</w:t>
      </w:r>
      <w:r w:rsidR="00C31381">
        <w:rPr>
          <w:b/>
          <w:i/>
          <w:color w:val="0070C0"/>
          <w:lang w:eastAsia="de-DE"/>
        </w:rPr>
        <w:t>n</w:t>
      </w:r>
      <w:r w:rsidRPr="009A4E69">
        <w:rPr>
          <w:b/>
          <w:i/>
          <w:color w:val="0070C0"/>
          <w:lang w:eastAsia="de-DE"/>
        </w:rPr>
        <w:t>.docx</w:t>
      </w:r>
    </w:p>
    <w:p w14:paraId="655252C8" w14:textId="77777777" w:rsidR="00B372A5" w:rsidRPr="00240570" w:rsidRDefault="00B372A5" w:rsidP="00B372A5">
      <w:pPr>
        <w:pStyle w:val="Textkrper"/>
      </w:pPr>
    </w:p>
    <w:p w14:paraId="3A150484" w14:textId="77777777" w:rsidR="00F55A67" w:rsidRDefault="00F55A67">
      <w:pPr>
        <w:spacing w:before="0" w:after="0"/>
        <w:rPr>
          <w:b/>
          <w:sz w:val="28"/>
        </w:rPr>
      </w:pPr>
      <w:r>
        <w:br w:type="page"/>
      </w:r>
    </w:p>
    <w:p w14:paraId="12008B01" w14:textId="6E39CA5B" w:rsidR="007E2BCE" w:rsidRDefault="00043CB1" w:rsidP="000A3F28">
      <w:pPr>
        <w:pStyle w:val="berschrift1"/>
      </w:pPr>
      <w:r>
        <w:lastRenderedPageBreak/>
        <w:t>Systemdokumentation</w:t>
      </w:r>
      <w:r w:rsidR="007E2BCE">
        <w:t xml:space="preserve"> (</w:t>
      </w:r>
      <w:r w:rsidR="00C70E34" w:rsidRPr="009A4E69">
        <w:rPr>
          <w:color w:val="7030A0"/>
        </w:rPr>
        <w:t xml:space="preserve">Meilenstein </w:t>
      </w:r>
      <w:r w:rsidR="00C70E34">
        <w:rPr>
          <w:color w:val="7030A0"/>
        </w:rPr>
        <w:t>C</w:t>
      </w:r>
      <w:r w:rsidR="00C70E34" w:rsidRPr="009A4E69">
        <w:rPr>
          <w:color w:val="7030A0"/>
        </w:rPr>
        <w:t xml:space="preserve">: </w:t>
      </w:r>
      <w:r w:rsidR="00C70E34">
        <w:rPr>
          <w:color w:val="7030A0"/>
        </w:rPr>
        <w:t>individuelle A</w:t>
      </w:r>
      <w:r w:rsidR="00C70E34" w:rsidRPr="009A4E69">
        <w:rPr>
          <w:color w:val="7030A0"/>
        </w:rPr>
        <w:t>ufgabe</w:t>
      </w:r>
      <w:r w:rsidR="00C70E34">
        <w:rPr>
          <w:color w:val="7030A0"/>
        </w:rPr>
        <w:t xml:space="preserve"> 3</w:t>
      </w:r>
      <w:r w:rsidR="007E2BCE">
        <w:t>)</w:t>
      </w:r>
    </w:p>
    <w:p w14:paraId="4AF03F88" w14:textId="1DACB47A" w:rsidR="00426571" w:rsidRDefault="00426571" w:rsidP="00426571">
      <w:pPr>
        <w:pStyle w:val="Textkrper"/>
      </w:pPr>
      <w:r>
        <w:t>Die erstellten Projekt-WPS-Scripts sind hier abgelegt</w:t>
      </w:r>
      <w:r w:rsidR="00817FD3">
        <w:t xml:space="preserve"> und </w:t>
      </w:r>
      <w:r w:rsidR="0013252F">
        <w:t xml:space="preserve">für </w:t>
      </w:r>
      <w:r w:rsidR="00817FD3">
        <w:t xml:space="preserve">Entwickler </w:t>
      </w:r>
      <w:r w:rsidR="0013252F">
        <w:t>dokumentiert</w:t>
      </w:r>
      <w:r>
        <w:t>:</w:t>
      </w:r>
    </w:p>
    <w:p w14:paraId="7314900E" w14:textId="2B518D53" w:rsidR="000A6831" w:rsidRPr="004E7FCE" w:rsidRDefault="007C33DE" w:rsidP="00426571">
      <w:pPr>
        <w:pStyle w:val="Textkrper"/>
        <w:rPr>
          <w:color w:val="000000" w:themeColor="text1"/>
        </w:rPr>
      </w:pPr>
      <w:r w:rsidRPr="004E7FCE">
        <w:rPr>
          <w:color w:val="000000" w:themeColor="text1"/>
        </w:rPr>
        <w:t xml:space="preserve">Öffentliche </w:t>
      </w:r>
      <w:r w:rsidR="0013252F" w:rsidRPr="004E7FCE">
        <w:rPr>
          <w:color w:val="000000" w:themeColor="text1"/>
        </w:rPr>
        <w:t>GitHub</w:t>
      </w:r>
      <w:r w:rsidRPr="004E7FCE">
        <w:rPr>
          <w:color w:val="000000" w:themeColor="text1"/>
        </w:rPr>
        <w:t>-URL</w:t>
      </w:r>
      <w:r w:rsidR="000A6831" w:rsidRPr="004E7FCE">
        <w:rPr>
          <w:color w:val="000000" w:themeColor="text1"/>
        </w:rPr>
        <w:t>s</w:t>
      </w:r>
      <w:r w:rsidRPr="004E7FCE">
        <w:rPr>
          <w:color w:val="000000" w:themeColor="text1"/>
        </w:rPr>
        <w:t xml:space="preserve"> im Ablageordner auf dem BSCW ablege</w:t>
      </w:r>
      <w:r w:rsidR="006D7AC1" w:rsidRPr="004E7FCE">
        <w:rPr>
          <w:color w:val="000000" w:themeColor="text1"/>
        </w:rPr>
        <w:t>n!</w:t>
      </w:r>
      <w:r w:rsidR="000A6831" w:rsidRPr="004E7FCE">
        <w:rPr>
          <w:color w:val="000000" w:themeColor="text1"/>
        </w:rPr>
        <w:t xml:space="preserve"> (pro </w:t>
      </w:r>
      <w:r w:rsidR="00564FED" w:rsidRPr="004E7FCE">
        <w:rPr>
          <w:color w:val="000000" w:themeColor="text1"/>
        </w:rPr>
        <w:t>Team</w:t>
      </w:r>
      <w:r w:rsidR="00ED6DB3" w:rsidRPr="004E7FCE">
        <w:rPr>
          <w:color w:val="000000" w:themeColor="text1"/>
        </w:rPr>
        <w:t>)</w:t>
      </w:r>
    </w:p>
    <w:p w14:paraId="7B520445" w14:textId="03A48D35" w:rsidR="00C70E34" w:rsidRPr="004E7FCE" w:rsidRDefault="000A6831" w:rsidP="00426571">
      <w:pPr>
        <w:pStyle w:val="Textkrper"/>
        <w:rPr>
          <w:b/>
          <w:i/>
          <w:color w:val="000000" w:themeColor="text1"/>
          <w:lang w:eastAsia="de-DE"/>
        </w:rPr>
      </w:pPr>
      <w:r w:rsidRPr="004E7FCE">
        <w:rPr>
          <w:color w:val="000000" w:themeColor="text1"/>
        </w:rPr>
        <w:t xml:space="preserve">Namenskonvention URL: </w:t>
      </w:r>
      <w:r w:rsidRPr="004E7FCE">
        <w:rPr>
          <w:b/>
          <w:bCs/>
          <w:color w:val="4F81BD" w:themeColor="accent1"/>
        </w:rPr>
        <w:t>M122_Klasse_Thema_Name</w:t>
      </w:r>
      <w:r w:rsidR="00564FED" w:rsidRPr="004E7FCE">
        <w:rPr>
          <w:b/>
          <w:bCs/>
          <w:color w:val="4F81BD" w:themeColor="accent1"/>
        </w:rPr>
        <w:t>_Name</w:t>
      </w:r>
      <w:r w:rsidRPr="004E7FCE">
        <w:rPr>
          <w:color w:val="000000" w:themeColor="text1"/>
        </w:rPr>
        <w:t xml:space="preserve"> </w:t>
      </w:r>
      <w:r w:rsidR="007C33DE" w:rsidRPr="004E7FCE">
        <w:rPr>
          <w:b/>
          <w:i/>
          <w:color w:val="000000" w:themeColor="text1"/>
          <w:lang w:eastAsia="de-DE"/>
        </w:rPr>
        <w:t xml:space="preserve"> </w:t>
      </w:r>
    </w:p>
    <w:p w14:paraId="104669B3" w14:textId="3DC30A45" w:rsidR="00B372A5" w:rsidRPr="0027590B" w:rsidRDefault="004E7FCE" w:rsidP="007E2BCE">
      <w:pPr>
        <w:pStyle w:val="Textkrper"/>
        <w:rPr>
          <w:bCs/>
          <w:i/>
          <w:color w:val="FF0000"/>
          <w:lang w:eastAsia="de-DE"/>
        </w:rPr>
      </w:pPr>
      <w:r w:rsidRPr="0027590B">
        <w:rPr>
          <w:bCs/>
          <w:i/>
          <w:color w:val="FF0000"/>
          <w:lang w:eastAsia="de-DE"/>
        </w:rPr>
        <w:sym w:font="Wingdings" w:char="F0E0"/>
      </w:r>
      <w:r w:rsidRPr="0027590B">
        <w:rPr>
          <w:bCs/>
          <w:i/>
          <w:color w:val="FF0000"/>
          <w:lang w:eastAsia="de-DE"/>
        </w:rPr>
        <w:t xml:space="preserve"> </w:t>
      </w:r>
      <w:r w:rsidR="0027590B" w:rsidRPr="0027590B">
        <w:rPr>
          <w:bCs/>
          <w:i/>
          <w:color w:val="FF0000"/>
          <w:lang w:eastAsia="de-DE"/>
        </w:rPr>
        <w:t xml:space="preserve">Ein </w:t>
      </w:r>
      <w:r w:rsidR="001D34E7" w:rsidRPr="00DD582D">
        <w:rPr>
          <w:b/>
          <w:i/>
          <w:color w:val="FF0000"/>
          <w:lang w:eastAsia="de-DE"/>
        </w:rPr>
        <w:t>Branch</w:t>
      </w:r>
      <w:r w:rsidR="0027590B" w:rsidRPr="0027590B">
        <w:rPr>
          <w:bCs/>
          <w:i/>
          <w:color w:val="FF0000"/>
          <w:lang w:eastAsia="de-DE"/>
        </w:rPr>
        <w:t xml:space="preserve"> </w:t>
      </w:r>
      <w:r w:rsidR="0027590B">
        <w:rPr>
          <w:bCs/>
          <w:i/>
          <w:color w:val="FF0000"/>
          <w:lang w:eastAsia="de-DE"/>
        </w:rPr>
        <w:t>und separater Doku</w:t>
      </w:r>
      <w:r w:rsidR="004667E6">
        <w:rPr>
          <w:bCs/>
          <w:i/>
          <w:color w:val="FF0000"/>
          <w:lang w:eastAsia="de-DE"/>
        </w:rPr>
        <w:t>-O</w:t>
      </w:r>
      <w:r w:rsidR="0027590B">
        <w:rPr>
          <w:bCs/>
          <w:i/>
          <w:color w:val="FF0000"/>
          <w:lang w:eastAsia="de-DE"/>
        </w:rPr>
        <w:t xml:space="preserve">rdner </w:t>
      </w:r>
      <w:r w:rsidR="0027590B" w:rsidRPr="0027590B">
        <w:rPr>
          <w:bCs/>
          <w:i/>
          <w:color w:val="FF0000"/>
          <w:lang w:eastAsia="de-DE"/>
        </w:rPr>
        <w:t>pro Teammitglied erstellen</w:t>
      </w:r>
    </w:p>
    <w:p w14:paraId="70C87E8D" w14:textId="4BE0AF82" w:rsidR="00B372A5" w:rsidRDefault="00315CEE" w:rsidP="00315CEE">
      <w:pPr>
        <w:pStyle w:val="berschrift2"/>
      </w:pPr>
      <w:r>
        <w:t>Umfang / Abgrenzung</w:t>
      </w:r>
      <w:r w:rsidR="000D3CFC">
        <w:t xml:space="preserve"> / Änderungen gegenüber Design</w:t>
      </w:r>
    </w:p>
    <w:p w14:paraId="4CCCC017" w14:textId="7A284483" w:rsidR="000D3CFC" w:rsidRDefault="00644051" w:rsidP="007E2BCE">
      <w:pPr>
        <w:pStyle w:val="Textkrper"/>
      </w:pPr>
      <w:r>
        <w:t>Aufgrund unten beschriebener Umstände sind Anpassungen des ursprünglichen Lösungsdesigns gemacht worden:</w:t>
      </w:r>
    </w:p>
    <w:p w14:paraId="3F7EB8CE" w14:textId="48142555" w:rsidR="00315CEE" w:rsidRDefault="000D3CFC" w:rsidP="007E2BCE">
      <w:pPr>
        <w:pStyle w:val="Textkrper"/>
      </w:pPr>
      <w:r>
        <w:t>..</w:t>
      </w:r>
      <w:r w:rsidR="00315CEE">
        <w:t>.</w:t>
      </w:r>
    </w:p>
    <w:p w14:paraId="34D6CE52" w14:textId="1E5410D7" w:rsidR="00326ECC" w:rsidRPr="00326ECC" w:rsidRDefault="00326ECC" w:rsidP="007E2BCE">
      <w:pPr>
        <w:pStyle w:val="Textkrper"/>
        <w:rPr>
          <w:color w:val="0070C0"/>
        </w:rPr>
      </w:pPr>
      <w:r w:rsidRPr="00326ECC">
        <w:rPr>
          <w:color w:val="0070C0"/>
        </w:rPr>
        <w:t>Umstände / Anpassungen / Veränderungen</w:t>
      </w:r>
    </w:p>
    <w:p w14:paraId="5DB09C94" w14:textId="4413F789" w:rsidR="007256FF" w:rsidRDefault="00C63F49" w:rsidP="007E2BCE">
      <w:pPr>
        <w:pStyle w:val="berschrift2"/>
      </w:pPr>
      <w:r>
        <w:t>Funktionalität der Implementation.</w:t>
      </w:r>
    </w:p>
    <w:p w14:paraId="6395CB25" w14:textId="39CD663C" w:rsidR="007256FF" w:rsidRDefault="007256FF" w:rsidP="007E2BCE">
      <w:pPr>
        <w:pStyle w:val="Textkrper"/>
      </w:pPr>
      <w:r>
        <w:t xml:space="preserve">Zusätzlich zu der Inline-Dokumentation sind hier folgende Funktionen </w:t>
      </w:r>
      <w:r w:rsidR="00F72247">
        <w:t xml:space="preserve">/ Eventhandler </w:t>
      </w:r>
      <w:r>
        <w:t>detailliert beschrieben:</w:t>
      </w:r>
    </w:p>
    <w:p w14:paraId="635142DB" w14:textId="4D0C1531" w:rsidR="00315CEE" w:rsidRDefault="007256FF" w:rsidP="007E2BCE">
      <w:pPr>
        <w:pStyle w:val="Textkrper"/>
      </w:pPr>
      <w:r>
        <w:t>.</w:t>
      </w:r>
      <w:r w:rsidR="00C63F49">
        <w:t>..</w:t>
      </w:r>
    </w:p>
    <w:p w14:paraId="0D41A8BB" w14:textId="24A4709E" w:rsidR="00C63F49" w:rsidRDefault="007256FF" w:rsidP="007E2BCE">
      <w:pPr>
        <w:pStyle w:val="Textkrper"/>
        <w:rPr>
          <w:color w:val="0070C0"/>
        </w:rPr>
      </w:pPr>
      <w:r w:rsidRPr="00FD1FAC">
        <w:rPr>
          <w:color w:val="0070C0"/>
        </w:rPr>
        <w:t>Ausführliche Beschreibung der internen Funktionen</w:t>
      </w:r>
      <w:r w:rsidR="005C4340">
        <w:rPr>
          <w:color w:val="0070C0"/>
        </w:rPr>
        <w:t xml:space="preserve"> (</w:t>
      </w:r>
      <w:r w:rsidR="00F72247">
        <w:rPr>
          <w:color w:val="0070C0"/>
        </w:rPr>
        <w:t>Eventhandler</w:t>
      </w:r>
      <w:r w:rsidR="005C4340">
        <w:rPr>
          <w:color w:val="0070C0"/>
        </w:rPr>
        <w:t xml:space="preserve"> wie </w:t>
      </w:r>
      <w:proofErr w:type="spellStart"/>
      <w:r w:rsidR="005C4340">
        <w:rPr>
          <w:color w:val="0070C0"/>
        </w:rPr>
        <w:t>z.B</w:t>
      </w:r>
      <w:proofErr w:type="spellEnd"/>
      <w:r w:rsidR="005C4340">
        <w:rPr>
          <w:color w:val="0070C0"/>
        </w:rPr>
        <w:t>: $</w:t>
      </w:r>
      <w:proofErr w:type="spellStart"/>
      <w:r w:rsidR="005C4340">
        <w:rPr>
          <w:color w:val="0070C0"/>
        </w:rPr>
        <w:t>btn_ok_Click</w:t>
      </w:r>
      <w:proofErr w:type="spellEnd"/>
      <w:r w:rsidR="005C4340">
        <w:rPr>
          <w:color w:val="0070C0"/>
        </w:rPr>
        <w:t>)</w:t>
      </w:r>
      <w:r w:rsidR="0071111B">
        <w:rPr>
          <w:color w:val="0070C0"/>
        </w:rPr>
        <w:t xml:space="preserve">, der </w:t>
      </w:r>
      <w:r w:rsidR="003D6FA0">
        <w:rPr>
          <w:color w:val="0070C0"/>
        </w:rPr>
        <w:t>Parameter</w:t>
      </w:r>
      <w:r w:rsidR="006F24F4">
        <w:rPr>
          <w:color w:val="0070C0"/>
        </w:rPr>
        <w:t xml:space="preserve"> und </w:t>
      </w:r>
      <w:r w:rsidR="0071111B">
        <w:rPr>
          <w:color w:val="0070C0"/>
        </w:rPr>
        <w:t xml:space="preserve">der </w:t>
      </w:r>
      <w:r w:rsidR="003D6FA0">
        <w:rPr>
          <w:color w:val="0070C0"/>
        </w:rPr>
        <w:t>Rückgabewerte</w:t>
      </w:r>
    </w:p>
    <w:p w14:paraId="4964C847" w14:textId="5D1CA3F1" w:rsidR="00557AA8" w:rsidRDefault="009845A3" w:rsidP="007E2BCE">
      <w:pPr>
        <w:pStyle w:val="Textkrper"/>
        <w:rPr>
          <w:color w:val="0070C0"/>
        </w:rPr>
      </w:pPr>
      <w:r w:rsidRPr="005C4340">
        <w:rPr>
          <w:b/>
          <w:bCs/>
          <w:color w:val="0070C0"/>
        </w:rPr>
        <w:t>Struktogramm</w:t>
      </w:r>
      <w:r>
        <w:rPr>
          <w:color w:val="0070C0"/>
        </w:rPr>
        <w:t xml:space="preserve"> </w:t>
      </w:r>
      <w:r w:rsidR="005C4340">
        <w:rPr>
          <w:color w:val="0070C0"/>
        </w:rPr>
        <w:t xml:space="preserve">(BET / SYS) oder </w:t>
      </w:r>
      <w:r w:rsidRPr="005C4340">
        <w:rPr>
          <w:b/>
          <w:bCs/>
          <w:color w:val="0070C0"/>
        </w:rPr>
        <w:t>UML Aktivitätsdiagramm</w:t>
      </w:r>
      <w:r w:rsidR="005C4340">
        <w:rPr>
          <w:color w:val="0070C0"/>
        </w:rPr>
        <w:t xml:space="preserve"> (API)</w:t>
      </w:r>
    </w:p>
    <w:p w14:paraId="3A641BBE" w14:textId="77777777" w:rsidR="00557AA8" w:rsidRPr="00FD1FAC" w:rsidRDefault="00557AA8" w:rsidP="007E2BCE">
      <w:pPr>
        <w:pStyle w:val="Textkrper"/>
        <w:rPr>
          <w:color w:val="0070C0"/>
        </w:rPr>
      </w:pPr>
    </w:p>
    <w:p w14:paraId="4A75BCF0" w14:textId="77777777" w:rsidR="009E56C7" w:rsidRDefault="009E56C7">
      <w:pPr>
        <w:spacing w:before="0" w:after="0"/>
        <w:rPr>
          <w:b/>
          <w:sz w:val="28"/>
        </w:rPr>
      </w:pPr>
      <w:r>
        <w:br w:type="page"/>
      </w:r>
    </w:p>
    <w:p w14:paraId="214A85C6" w14:textId="4A9B7F76" w:rsidR="00B372A5" w:rsidRDefault="00B372A5" w:rsidP="000A3F28">
      <w:pPr>
        <w:pStyle w:val="berschrift1"/>
      </w:pPr>
      <w:r>
        <w:lastRenderedPageBreak/>
        <w:t>Betriebsdokumentation (</w:t>
      </w:r>
      <w:r w:rsidR="00326ECC" w:rsidRPr="009A4E69">
        <w:rPr>
          <w:color w:val="7030A0"/>
        </w:rPr>
        <w:t xml:space="preserve">Meilenstein </w:t>
      </w:r>
      <w:r w:rsidR="00326ECC">
        <w:rPr>
          <w:color w:val="7030A0"/>
        </w:rPr>
        <w:t>C</w:t>
      </w:r>
      <w:r w:rsidR="00326ECC" w:rsidRPr="009A4E69">
        <w:rPr>
          <w:color w:val="7030A0"/>
        </w:rPr>
        <w:t xml:space="preserve">: </w:t>
      </w:r>
      <w:r w:rsidR="00326ECC">
        <w:rPr>
          <w:color w:val="7030A0"/>
        </w:rPr>
        <w:t>individuelle A</w:t>
      </w:r>
      <w:r w:rsidR="00326ECC" w:rsidRPr="009A4E69">
        <w:rPr>
          <w:color w:val="7030A0"/>
        </w:rPr>
        <w:t>ufgabe</w:t>
      </w:r>
      <w:r w:rsidR="00326ECC">
        <w:rPr>
          <w:color w:val="7030A0"/>
        </w:rPr>
        <w:t xml:space="preserve"> 3</w:t>
      </w:r>
      <w:r>
        <w:t>)</w:t>
      </w:r>
    </w:p>
    <w:p w14:paraId="15E5A75F" w14:textId="32DD0AF3" w:rsidR="00A76009" w:rsidRDefault="00EF30AC" w:rsidP="00A76009">
      <w:pPr>
        <w:pStyle w:val="Textkrper"/>
      </w:pPr>
      <w:r>
        <w:t>Für</w:t>
      </w:r>
      <w:r w:rsidR="00A76009">
        <w:t xml:space="preserve"> </w:t>
      </w:r>
      <w:r>
        <w:t xml:space="preserve">Administrator und </w:t>
      </w:r>
      <w:r w:rsidR="00A76009">
        <w:t xml:space="preserve">Benutzer wird folgende Anleitung </w:t>
      </w:r>
      <w:r w:rsidR="00BC754D">
        <w:t>ausgeliefert ...</w:t>
      </w:r>
    </w:p>
    <w:p w14:paraId="67C95705" w14:textId="77777777" w:rsidR="0023569A" w:rsidRPr="00B372A5" w:rsidRDefault="0023569A" w:rsidP="00B372A5">
      <w:pPr>
        <w:pStyle w:val="Textkrper"/>
      </w:pPr>
    </w:p>
    <w:p w14:paraId="3B2506AE" w14:textId="77777777" w:rsidR="00CE146C" w:rsidRDefault="00B372A5" w:rsidP="001745EE">
      <w:pPr>
        <w:pStyle w:val="berschrift2"/>
      </w:pPr>
      <w:r>
        <w:t>Installation</w:t>
      </w:r>
      <w:r w:rsidR="0023569A">
        <w:t>s</w:t>
      </w:r>
      <w:r w:rsidR="00CE146C">
        <w:t>anleitung für Administratoren</w:t>
      </w:r>
    </w:p>
    <w:p w14:paraId="56AF25EE" w14:textId="7E696494" w:rsidR="00CE146C" w:rsidRDefault="00CE146C" w:rsidP="00CE146C">
      <w:r>
        <w:t xml:space="preserve">Das Programm ist folgendermassen zu installieren </w:t>
      </w:r>
      <w:r w:rsidR="00F077EB">
        <w:t xml:space="preserve">und konfiguriert </w:t>
      </w:r>
      <w:r>
        <w:t>...</w:t>
      </w:r>
      <w:r>
        <w:br/>
      </w:r>
      <w:r>
        <w:br/>
      </w:r>
    </w:p>
    <w:p w14:paraId="4791E172" w14:textId="1F7A3B77" w:rsidR="001745EE" w:rsidRDefault="001745EE" w:rsidP="001745EE">
      <w:pPr>
        <w:pStyle w:val="berschrift2"/>
      </w:pPr>
      <w:r>
        <w:t>Bedienungsanleitung</w:t>
      </w:r>
      <w:r w:rsidR="00CE146C">
        <w:t xml:space="preserve"> für Benutzer</w:t>
      </w:r>
    </w:p>
    <w:p w14:paraId="01D28BAA" w14:textId="2803629C" w:rsidR="00B372A5" w:rsidRPr="009D41D5" w:rsidRDefault="00A76009">
      <w:r>
        <w:t>Das Programm ist folgendermassen zu bedienen ...</w:t>
      </w:r>
      <w:r w:rsidR="009D41D5">
        <w:br/>
      </w:r>
      <w:r w:rsidR="009D41D5">
        <w:br/>
      </w:r>
    </w:p>
    <w:sectPr w:rsidR="00B372A5" w:rsidRPr="009D41D5" w:rsidSect="00B902AC">
      <w:pgSz w:w="11906" w:h="16838" w:code="9"/>
      <w:pgMar w:top="1985" w:right="1134" w:bottom="1985" w:left="1418" w:header="851" w:footer="567" w:gutter="0"/>
      <w:cols w:space="56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935163" w14:textId="77777777" w:rsidR="00A7235C" w:rsidRDefault="00A7235C">
      <w:r>
        <w:separator/>
      </w:r>
    </w:p>
  </w:endnote>
  <w:endnote w:type="continuationSeparator" w:id="0">
    <w:p w14:paraId="6260C8D9" w14:textId="77777777" w:rsidR="00A7235C" w:rsidRDefault="00A723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A4EE42" w14:textId="62D3CDD2" w:rsidR="00B372A5" w:rsidRPr="008D5998" w:rsidRDefault="00283E3F" w:rsidP="0023049B">
    <w:pPr>
      <w:pStyle w:val="Fuzeile"/>
      <w:rPr>
        <w:rStyle w:val="Seitenzahl"/>
        <w:sz w:val="16"/>
        <w:szCs w:val="16"/>
      </w:rPr>
    </w:pPr>
    <w:r>
      <w:rPr>
        <w:sz w:val="16"/>
        <w:szCs w:val="16"/>
      </w:rPr>
      <w:t>25</w:t>
    </w:r>
    <w:r w:rsidR="00B372A5">
      <w:rPr>
        <w:sz w:val="16"/>
        <w:szCs w:val="16"/>
      </w:rPr>
      <w:t>.0</w:t>
    </w:r>
    <w:r>
      <w:rPr>
        <w:sz w:val="16"/>
        <w:szCs w:val="16"/>
      </w:rPr>
      <w:t>9</w:t>
    </w:r>
    <w:r w:rsidR="00B372A5">
      <w:rPr>
        <w:sz w:val="16"/>
        <w:szCs w:val="16"/>
      </w:rPr>
      <w:t>.201</w:t>
    </w:r>
    <w:r>
      <w:rPr>
        <w:sz w:val="16"/>
        <w:szCs w:val="16"/>
      </w:rPr>
      <w:t>9</w:t>
    </w:r>
    <w:r w:rsidR="00B372A5" w:rsidRPr="008D5998">
      <w:rPr>
        <w:sz w:val="16"/>
        <w:szCs w:val="16"/>
      </w:rPr>
      <w:tab/>
      <w:t xml:space="preserve">Seite </w:t>
    </w:r>
    <w:r w:rsidR="00B372A5" w:rsidRPr="008D5998">
      <w:rPr>
        <w:rStyle w:val="Seitenzahl"/>
        <w:sz w:val="16"/>
        <w:szCs w:val="16"/>
      </w:rPr>
      <w:fldChar w:fldCharType="begin"/>
    </w:r>
    <w:r w:rsidR="00B372A5" w:rsidRPr="008D5998">
      <w:rPr>
        <w:rStyle w:val="Seitenzahl"/>
        <w:sz w:val="16"/>
        <w:szCs w:val="16"/>
      </w:rPr>
      <w:instrText xml:space="preserve"> PAGE </w:instrText>
    </w:r>
    <w:r w:rsidR="00B372A5" w:rsidRPr="008D5998">
      <w:rPr>
        <w:rStyle w:val="Seitenzahl"/>
        <w:sz w:val="16"/>
        <w:szCs w:val="16"/>
      </w:rPr>
      <w:fldChar w:fldCharType="separate"/>
    </w:r>
    <w:r w:rsidR="00644051">
      <w:rPr>
        <w:rStyle w:val="Seitenzahl"/>
        <w:noProof/>
        <w:sz w:val="16"/>
        <w:szCs w:val="16"/>
      </w:rPr>
      <w:t>4</w:t>
    </w:r>
    <w:r w:rsidR="00B372A5" w:rsidRPr="008D5998">
      <w:rPr>
        <w:rStyle w:val="Seitenzahl"/>
        <w:sz w:val="16"/>
        <w:szCs w:val="16"/>
      </w:rPr>
      <w:fldChar w:fldCharType="end"/>
    </w:r>
    <w:r w:rsidR="00B372A5" w:rsidRPr="008D5998">
      <w:rPr>
        <w:rStyle w:val="Seitenzahl"/>
        <w:sz w:val="16"/>
        <w:szCs w:val="16"/>
      </w:rPr>
      <w:t xml:space="preserve"> von </w:t>
    </w:r>
    <w:r w:rsidR="00B372A5" w:rsidRPr="008D5998">
      <w:rPr>
        <w:rStyle w:val="Seitenzahl"/>
        <w:sz w:val="16"/>
        <w:szCs w:val="16"/>
      </w:rPr>
      <w:fldChar w:fldCharType="begin"/>
    </w:r>
    <w:r w:rsidR="00B372A5" w:rsidRPr="008D5998">
      <w:rPr>
        <w:rStyle w:val="Seitenzahl"/>
        <w:sz w:val="16"/>
        <w:szCs w:val="16"/>
      </w:rPr>
      <w:instrText xml:space="preserve"> NUMPAGES </w:instrText>
    </w:r>
    <w:r w:rsidR="00B372A5" w:rsidRPr="008D5998">
      <w:rPr>
        <w:rStyle w:val="Seitenzahl"/>
        <w:sz w:val="16"/>
        <w:szCs w:val="16"/>
      </w:rPr>
      <w:fldChar w:fldCharType="separate"/>
    </w:r>
    <w:r w:rsidR="00644051">
      <w:rPr>
        <w:rStyle w:val="Seitenzahl"/>
        <w:noProof/>
        <w:sz w:val="16"/>
        <w:szCs w:val="16"/>
      </w:rPr>
      <w:t>4</w:t>
    </w:r>
    <w:r w:rsidR="00B372A5" w:rsidRPr="008D5998">
      <w:rPr>
        <w:rStyle w:val="Seitenzahl"/>
        <w:sz w:val="16"/>
        <w:szCs w:val="16"/>
      </w:rPr>
      <w:fldChar w:fldCharType="end"/>
    </w:r>
  </w:p>
  <w:p w14:paraId="70553815" w14:textId="77777777" w:rsidR="00B372A5" w:rsidRPr="008D5998" w:rsidRDefault="00B372A5" w:rsidP="0023049B">
    <w:pPr>
      <w:pStyle w:val="Fusszeile-2"/>
      <w:rPr>
        <w:sz w:val="16"/>
        <w:szCs w:val="16"/>
      </w:rPr>
    </w:pPr>
    <w:r w:rsidRPr="008D5998">
      <w:rPr>
        <w:sz w:val="16"/>
        <w:szCs w:val="16"/>
      </w:rPr>
      <w:t>TBZ Technische Berufsschule Zürich</w:t>
    </w:r>
  </w:p>
  <w:p w14:paraId="1055833B" w14:textId="77777777" w:rsidR="00B372A5" w:rsidRPr="0023049B" w:rsidRDefault="00B372A5" w:rsidP="0023049B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23E2A0" w14:textId="77777777" w:rsidR="00A7235C" w:rsidRDefault="00A7235C">
      <w:r>
        <w:separator/>
      </w:r>
    </w:p>
  </w:footnote>
  <w:footnote w:type="continuationSeparator" w:id="0">
    <w:p w14:paraId="56044AB5" w14:textId="77777777" w:rsidR="00A7235C" w:rsidRDefault="00A723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0F6F0D" w14:textId="7B17838C" w:rsidR="00B372A5" w:rsidRPr="007E2D47" w:rsidRDefault="006C728F" w:rsidP="003B2AD5">
    <w:pPr>
      <w:pStyle w:val="Kopfzeile"/>
      <w:tabs>
        <w:tab w:val="clear" w:pos="9354"/>
        <w:tab w:val="left" w:pos="5670"/>
        <w:tab w:val="right" w:pos="9356"/>
      </w:tabs>
      <w:rPr>
        <w:color w:val="000000" w:themeColor="text1"/>
      </w:rPr>
    </w:pPr>
    <w:r w:rsidRPr="007E2D47">
      <w:rPr>
        <w:color w:val="000000" w:themeColor="text1"/>
      </w:rPr>
      <w:t xml:space="preserve">M122 </w:t>
    </w:r>
    <w:r w:rsidR="00B372A5" w:rsidRPr="007E2D47">
      <w:rPr>
        <w:color w:val="000000" w:themeColor="text1"/>
      </w:rPr>
      <w:t>Abläufe mit Scripts automatisieren</w:t>
    </w:r>
    <w:r w:rsidR="000C1809" w:rsidRPr="007E2D47">
      <w:rPr>
        <w:color w:val="000000" w:themeColor="text1"/>
      </w:rPr>
      <w:tab/>
      <w:t>LB</w:t>
    </w:r>
    <w:r w:rsidR="007E2D47" w:rsidRPr="007E2D47">
      <w:rPr>
        <w:color w:val="000000" w:themeColor="text1"/>
      </w:rPr>
      <w:t>2</w:t>
    </w:r>
    <w:r w:rsidR="003B2AD5" w:rsidRPr="007E2D47">
      <w:rPr>
        <w:color w:val="000000" w:themeColor="text1"/>
      </w:rPr>
      <w:t xml:space="preserve"> </w:t>
    </w:r>
    <w:proofErr w:type="spellStart"/>
    <w:r w:rsidR="007E2D47" w:rsidRPr="007E2D47">
      <w:rPr>
        <w:color w:val="000000" w:themeColor="text1"/>
      </w:rPr>
      <w:t>Rauber</w:t>
    </w:r>
    <w:proofErr w:type="spellEnd"/>
    <w:r w:rsidR="007E2D47" w:rsidRPr="007E2D47">
      <w:rPr>
        <w:color w:val="000000" w:themeColor="text1"/>
      </w:rPr>
      <w:t xml:space="preserve"> &amp; Schweizer</w:t>
    </w:r>
  </w:p>
  <w:p w14:paraId="492439DC" w14:textId="5B322000" w:rsidR="00B372A5" w:rsidRDefault="0023569A" w:rsidP="0023049B">
    <w:pPr>
      <w:pStyle w:val="Kopfzeile"/>
      <w:tabs>
        <w:tab w:val="left" w:pos="2268"/>
      </w:tabs>
      <w:rPr>
        <w:sz w:val="28"/>
        <w:szCs w:val="28"/>
      </w:rPr>
    </w:pPr>
    <w:r>
      <w:rPr>
        <w:sz w:val="28"/>
        <w:szCs w:val="28"/>
      </w:rPr>
      <w:t>Dokumentation</w:t>
    </w:r>
    <w:r w:rsidR="0050297F">
      <w:rPr>
        <w:sz w:val="28"/>
        <w:szCs w:val="28"/>
      </w:rPr>
      <w:t xml:space="preserve"> Projekt ...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3272"/>
        </w:tabs>
        <w:ind w:left="3272" w:hanging="360"/>
      </w:pPr>
      <w:rPr>
        <w:rFonts w:ascii="Symbol" w:hAnsi="Symbol"/>
        <w:sz w:val="22"/>
      </w:rPr>
    </w:lvl>
  </w:abstractNum>
  <w:abstractNum w:abstractNumId="1" w15:restartNumberingAfterBreak="0">
    <w:nsid w:val="00377650"/>
    <w:multiLevelType w:val="hybridMultilevel"/>
    <w:tmpl w:val="56F8D9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63C0C"/>
    <w:multiLevelType w:val="multilevel"/>
    <w:tmpl w:val="4C5E140E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F0E4AF9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5016E4E"/>
    <w:multiLevelType w:val="hybridMultilevel"/>
    <w:tmpl w:val="16F06246"/>
    <w:lvl w:ilvl="0" w:tplc="08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150F9B"/>
    <w:multiLevelType w:val="multilevel"/>
    <w:tmpl w:val="939A035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1305F23"/>
    <w:multiLevelType w:val="hybridMultilevel"/>
    <w:tmpl w:val="FEF239A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7F26D5"/>
    <w:multiLevelType w:val="hybridMultilevel"/>
    <w:tmpl w:val="DFB8151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91DCF"/>
    <w:multiLevelType w:val="hybridMultilevel"/>
    <w:tmpl w:val="09461B72"/>
    <w:lvl w:ilvl="0" w:tplc="94B423CC">
      <w:numFmt w:val="bullet"/>
      <w:pStyle w:val="Aufzhlungszeichen"/>
      <w:lvlText w:val=""/>
      <w:lvlJc w:val="left"/>
      <w:pPr>
        <w:tabs>
          <w:tab w:val="num" w:pos="426"/>
        </w:tabs>
        <w:ind w:left="406" w:hanging="340"/>
      </w:pPr>
      <w:rPr>
        <w:rFonts w:ascii="Wingdings" w:hAnsi="Wingdings" w:hint="default"/>
        <w:color w:val="auto"/>
      </w:rPr>
    </w:lvl>
    <w:lvl w:ilvl="1" w:tplc="04070003">
      <w:start w:val="1"/>
      <w:numFmt w:val="decimal"/>
      <w:lvlText w:val="%2."/>
      <w:lvlJc w:val="left"/>
      <w:pPr>
        <w:tabs>
          <w:tab w:val="num" w:pos="426"/>
        </w:tabs>
        <w:ind w:left="406" w:hanging="340"/>
      </w:pPr>
      <w:rPr>
        <w:rFonts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226"/>
        </w:tabs>
        <w:ind w:left="222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66"/>
        </w:tabs>
        <w:ind w:left="3666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826"/>
        </w:tabs>
        <w:ind w:left="5826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ascii="Wingdings" w:hAnsi="Wingdings" w:hint="default"/>
      </w:rPr>
    </w:lvl>
  </w:abstractNum>
  <w:abstractNum w:abstractNumId="9" w15:restartNumberingAfterBreak="0">
    <w:nsid w:val="2DF37E01"/>
    <w:multiLevelType w:val="hybridMultilevel"/>
    <w:tmpl w:val="9FD64E5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8D3384"/>
    <w:multiLevelType w:val="hybridMultilevel"/>
    <w:tmpl w:val="1A70B326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114C1D"/>
    <w:multiLevelType w:val="hybridMultilevel"/>
    <w:tmpl w:val="92D8E49A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4F4DA3"/>
    <w:multiLevelType w:val="hybridMultilevel"/>
    <w:tmpl w:val="54DA9C8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69166B"/>
    <w:multiLevelType w:val="hybridMultilevel"/>
    <w:tmpl w:val="9C86515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A911FF"/>
    <w:multiLevelType w:val="hybridMultilevel"/>
    <w:tmpl w:val="CE0E64C2"/>
    <w:lvl w:ilvl="0" w:tplc="0407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5C37E2C"/>
    <w:multiLevelType w:val="hybridMultilevel"/>
    <w:tmpl w:val="4F946304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56D97FE6"/>
    <w:multiLevelType w:val="singleLevel"/>
    <w:tmpl w:val="F012AAEC"/>
    <w:lvl w:ilvl="0">
      <w:start w:val="3"/>
      <w:numFmt w:val="decimal"/>
      <w:lvlText w:val="%1."/>
      <w:legacy w:legacy="1" w:legacySpace="0" w:legacyIndent="0"/>
      <w:lvlJc w:val="left"/>
      <w:rPr>
        <w:rFonts w:ascii="Times New Roman" w:hAnsi="Times New Roman" w:cs="Times New Roman" w:hint="default"/>
      </w:rPr>
    </w:lvl>
  </w:abstractNum>
  <w:abstractNum w:abstractNumId="17" w15:restartNumberingAfterBreak="0">
    <w:nsid w:val="573D116A"/>
    <w:multiLevelType w:val="hybridMultilevel"/>
    <w:tmpl w:val="897278CA"/>
    <w:lvl w:ilvl="0" w:tplc="0407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580E584D"/>
    <w:multiLevelType w:val="hybridMultilevel"/>
    <w:tmpl w:val="95F08D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98644B1"/>
    <w:multiLevelType w:val="hybridMultilevel"/>
    <w:tmpl w:val="EF44ACBC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7237BC"/>
    <w:multiLevelType w:val="hybridMultilevel"/>
    <w:tmpl w:val="B6265ED2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FD028D"/>
    <w:multiLevelType w:val="hybridMultilevel"/>
    <w:tmpl w:val="FBB87A1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6F2326"/>
    <w:multiLevelType w:val="hybridMultilevel"/>
    <w:tmpl w:val="1FA8C0F4"/>
    <w:lvl w:ilvl="0" w:tplc="0807000B">
      <w:start w:val="1"/>
      <w:numFmt w:val="bullet"/>
      <w:lvlText w:val=""/>
      <w:lvlJc w:val="left"/>
      <w:pPr>
        <w:ind w:left="833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23" w15:restartNumberingAfterBreak="0">
    <w:nsid w:val="60B41F1C"/>
    <w:multiLevelType w:val="hybridMultilevel"/>
    <w:tmpl w:val="427C0C2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0D3C7B"/>
    <w:multiLevelType w:val="hybridMultilevel"/>
    <w:tmpl w:val="EFE23F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C70D48"/>
    <w:multiLevelType w:val="hybridMultilevel"/>
    <w:tmpl w:val="6D1060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A409CA"/>
    <w:multiLevelType w:val="hybridMultilevel"/>
    <w:tmpl w:val="3A78746A"/>
    <w:lvl w:ilvl="0" w:tplc="ED14A6A2">
      <w:start w:val="1"/>
      <w:numFmt w:val="bullet"/>
      <w:pStyle w:val="TUe2num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954BB8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5952D4D"/>
    <w:multiLevelType w:val="hybridMultilevel"/>
    <w:tmpl w:val="B2308784"/>
    <w:lvl w:ilvl="0" w:tplc="0407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8"/>
  </w:num>
  <w:num w:numId="2">
    <w:abstractNumId w:val="28"/>
  </w:num>
  <w:num w:numId="3">
    <w:abstractNumId w:val="14"/>
  </w:num>
  <w:num w:numId="4">
    <w:abstractNumId w:val="26"/>
  </w:num>
  <w:num w:numId="5">
    <w:abstractNumId w:val="26"/>
  </w:num>
  <w:num w:numId="6">
    <w:abstractNumId w:val="17"/>
  </w:num>
  <w:num w:numId="7">
    <w:abstractNumId w:val="11"/>
  </w:num>
  <w:num w:numId="8">
    <w:abstractNumId w:val="16"/>
  </w:num>
  <w:num w:numId="9">
    <w:abstractNumId w:val="15"/>
  </w:num>
  <w:num w:numId="10">
    <w:abstractNumId w:val="13"/>
  </w:num>
  <w:num w:numId="11">
    <w:abstractNumId w:val="0"/>
  </w:num>
  <w:num w:numId="12">
    <w:abstractNumId w:val="19"/>
  </w:num>
  <w:num w:numId="13">
    <w:abstractNumId w:val="12"/>
  </w:num>
  <w:num w:numId="14">
    <w:abstractNumId w:val="20"/>
  </w:num>
  <w:num w:numId="15">
    <w:abstractNumId w:val="10"/>
  </w:num>
  <w:num w:numId="16">
    <w:abstractNumId w:val="23"/>
  </w:num>
  <w:num w:numId="17">
    <w:abstractNumId w:val="5"/>
  </w:num>
  <w:num w:numId="18">
    <w:abstractNumId w:val="3"/>
  </w:num>
  <w:num w:numId="19">
    <w:abstractNumId w:val="27"/>
  </w:num>
  <w:num w:numId="20">
    <w:abstractNumId w:val="7"/>
  </w:num>
  <w:num w:numId="21">
    <w:abstractNumId w:val="9"/>
  </w:num>
  <w:num w:numId="22">
    <w:abstractNumId w:val="6"/>
  </w:num>
  <w:num w:numId="23">
    <w:abstractNumId w:val="1"/>
  </w:num>
  <w:num w:numId="24">
    <w:abstractNumId w:val="4"/>
  </w:num>
  <w:num w:numId="25">
    <w:abstractNumId w:val="21"/>
  </w:num>
  <w:num w:numId="26">
    <w:abstractNumId w:val="25"/>
  </w:num>
  <w:num w:numId="27">
    <w:abstractNumId w:val="22"/>
  </w:num>
  <w:num w:numId="28">
    <w:abstractNumId w:val="2"/>
  </w:num>
  <w:num w:numId="29">
    <w:abstractNumId w:val="2"/>
  </w:num>
  <w:num w:numId="30">
    <w:abstractNumId w:val="2"/>
  </w:num>
  <w:num w:numId="31">
    <w:abstractNumId w:val="24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activeWritingStyle w:appName="MSWord" w:lang="en-GB" w:vendorID="8" w:dllVersion="513" w:checkStyle="1"/>
  <w:activeWritingStyle w:appName="MSWord" w:lang="de-AT" w:vendorID="9" w:dllVersion="512" w:checkStyle="1"/>
  <w:activeWritingStyle w:appName="MSWord" w:lang="de-DE" w:vendorID="9" w:dllVersion="512" w:checkStyle="1"/>
  <w:activeWritingStyle w:appName="MSWord" w:lang="de-CH" w:vendorID="9" w:dllVersion="512" w:checkStyle="1"/>
  <w:activeWritingStyle w:appName="MSWord" w:lang="it-IT" w:vendorID="3" w:dllVersion="517" w:checkStyle="1"/>
  <w:activeWritingStyle w:appName="MSWord" w:lang="de-CH" w:vendorID="6" w:dllVersion="2" w:checkStyle="1"/>
  <w:proofState w:spelling="clean" w:grammar="clean"/>
  <w:attachedTemplate r:id="rId1"/>
  <w:defaultTabStop w:val="720"/>
  <w:autoHyphenation/>
  <w:hyphenationZone w:val="357"/>
  <w:drawingGridHorizontalSpacing w:val="181"/>
  <w:drawingGridVerticalSpacing w:val="181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422"/>
    <w:rsid w:val="000016ED"/>
    <w:rsid w:val="0001216F"/>
    <w:rsid w:val="00014648"/>
    <w:rsid w:val="00021A85"/>
    <w:rsid w:val="00024DCC"/>
    <w:rsid w:val="00041AF8"/>
    <w:rsid w:val="00042697"/>
    <w:rsid w:val="00043CB1"/>
    <w:rsid w:val="0004783A"/>
    <w:rsid w:val="00056B93"/>
    <w:rsid w:val="000647C2"/>
    <w:rsid w:val="0006588A"/>
    <w:rsid w:val="00072195"/>
    <w:rsid w:val="000A3F28"/>
    <w:rsid w:val="000A6831"/>
    <w:rsid w:val="000A6F13"/>
    <w:rsid w:val="000A7E6B"/>
    <w:rsid w:val="000C1809"/>
    <w:rsid w:val="000D0786"/>
    <w:rsid w:val="000D3CFC"/>
    <w:rsid w:val="000F0FC0"/>
    <w:rsid w:val="0011434B"/>
    <w:rsid w:val="00130D47"/>
    <w:rsid w:val="0013252F"/>
    <w:rsid w:val="00132F3E"/>
    <w:rsid w:val="00140272"/>
    <w:rsid w:val="00140FFF"/>
    <w:rsid w:val="00151AB6"/>
    <w:rsid w:val="00153214"/>
    <w:rsid w:val="0015788D"/>
    <w:rsid w:val="00161A36"/>
    <w:rsid w:val="00161C1A"/>
    <w:rsid w:val="0016494F"/>
    <w:rsid w:val="001726E7"/>
    <w:rsid w:val="001745EE"/>
    <w:rsid w:val="0018554E"/>
    <w:rsid w:val="00191B2E"/>
    <w:rsid w:val="00195488"/>
    <w:rsid w:val="001A5A73"/>
    <w:rsid w:val="001C3D38"/>
    <w:rsid w:val="001D34E7"/>
    <w:rsid w:val="0021004E"/>
    <w:rsid w:val="00217F1E"/>
    <w:rsid w:val="00225719"/>
    <w:rsid w:val="0023049B"/>
    <w:rsid w:val="00231595"/>
    <w:rsid w:val="0023421E"/>
    <w:rsid w:val="0023431F"/>
    <w:rsid w:val="0023569A"/>
    <w:rsid w:val="00240570"/>
    <w:rsid w:val="00247D2E"/>
    <w:rsid w:val="002506B9"/>
    <w:rsid w:val="00263392"/>
    <w:rsid w:val="00266422"/>
    <w:rsid w:val="0027590B"/>
    <w:rsid w:val="00275A45"/>
    <w:rsid w:val="00283E3F"/>
    <w:rsid w:val="00285179"/>
    <w:rsid w:val="00291973"/>
    <w:rsid w:val="002A17D0"/>
    <w:rsid w:val="002A6823"/>
    <w:rsid w:val="002B3E18"/>
    <w:rsid w:val="002C40FA"/>
    <w:rsid w:val="002C55B7"/>
    <w:rsid w:val="002E3C78"/>
    <w:rsid w:val="002F0F9D"/>
    <w:rsid w:val="002F4A80"/>
    <w:rsid w:val="00300789"/>
    <w:rsid w:val="00300DED"/>
    <w:rsid w:val="00315CEE"/>
    <w:rsid w:val="00316558"/>
    <w:rsid w:val="00322D60"/>
    <w:rsid w:val="003243A1"/>
    <w:rsid w:val="00326ECC"/>
    <w:rsid w:val="00337E19"/>
    <w:rsid w:val="003432D2"/>
    <w:rsid w:val="003505EA"/>
    <w:rsid w:val="003525B1"/>
    <w:rsid w:val="0035474E"/>
    <w:rsid w:val="003633DF"/>
    <w:rsid w:val="00366C6B"/>
    <w:rsid w:val="003671B5"/>
    <w:rsid w:val="00373A96"/>
    <w:rsid w:val="00377339"/>
    <w:rsid w:val="003A3100"/>
    <w:rsid w:val="003B2AD5"/>
    <w:rsid w:val="003B534F"/>
    <w:rsid w:val="003B6907"/>
    <w:rsid w:val="003C175D"/>
    <w:rsid w:val="003C68E1"/>
    <w:rsid w:val="003D2A4A"/>
    <w:rsid w:val="003D4990"/>
    <w:rsid w:val="003D5BF3"/>
    <w:rsid w:val="003D6FA0"/>
    <w:rsid w:val="003F002E"/>
    <w:rsid w:val="00400556"/>
    <w:rsid w:val="00410330"/>
    <w:rsid w:val="00426571"/>
    <w:rsid w:val="00445289"/>
    <w:rsid w:val="004479FE"/>
    <w:rsid w:val="00460C06"/>
    <w:rsid w:val="00460D20"/>
    <w:rsid w:val="00463D6F"/>
    <w:rsid w:val="0046419C"/>
    <w:rsid w:val="00464486"/>
    <w:rsid w:val="004647CA"/>
    <w:rsid w:val="00464ECE"/>
    <w:rsid w:val="004667E6"/>
    <w:rsid w:val="004742FC"/>
    <w:rsid w:val="00496436"/>
    <w:rsid w:val="004A0FBF"/>
    <w:rsid w:val="004A31E8"/>
    <w:rsid w:val="004B5C00"/>
    <w:rsid w:val="004C557C"/>
    <w:rsid w:val="004D43BB"/>
    <w:rsid w:val="004E57A9"/>
    <w:rsid w:val="004E7FCE"/>
    <w:rsid w:val="004F7ADB"/>
    <w:rsid w:val="0050297F"/>
    <w:rsid w:val="00514151"/>
    <w:rsid w:val="00527782"/>
    <w:rsid w:val="00540174"/>
    <w:rsid w:val="005404F4"/>
    <w:rsid w:val="00543700"/>
    <w:rsid w:val="00543F17"/>
    <w:rsid w:val="005479BF"/>
    <w:rsid w:val="00555377"/>
    <w:rsid w:val="00557AA8"/>
    <w:rsid w:val="0056360E"/>
    <w:rsid w:val="00564FED"/>
    <w:rsid w:val="00580DC1"/>
    <w:rsid w:val="0058455F"/>
    <w:rsid w:val="005C1C0A"/>
    <w:rsid w:val="005C2076"/>
    <w:rsid w:val="005C2BC6"/>
    <w:rsid w:val="005C4340"/>
    <w:rsid w:val="005C5878"/>
    <w:rsid w:val="005C6547"/>
    <w:rsid w:val="005D768A"/>
    <w:rsid w:val="005F2354"/>
    <w:rsid w:val="005F23B7"/>
    <w:rsid w:val="005F4C1D"/>
    <w:rsid w:val="005F74C6"/>
    <w:rsid w:val="00606718"/>
    <w:rsid w:val="00611041"/>
    <w:rsid w:val="0061531E"/>
    <w:rsid w:val="0062737A"/>
    <w:rsid w:val="00632399"/>
    <w:rsid w:val="00633050"/>
    <w:rsid w:val="00643B1C"/>
    <w:rsid w:val="00644051"/>
    <w:rsid w:val="0065763A"/>
    <w:rsid w:val="0066468C"/>
    <w:rsid w:val="00674AA8"/>
    <w:rsid w:val="0068326B"/>
    <w:rsid w:val="00684B72"/>
    <w:rsid w:val="006856F9"/>
    <w:rsid w:val="00685BB9"/>
    <w:rsid w:val="0069015E"/>
    <w:rsid w:val="006915F0"/>
    <w:rsid w:val="00692D1D"/>
    <w:rsid w:val="006936A7"/>
    <w:rsid w:val="00695B07"/>
    <w:rsid w:val="006B7E9D"/>
    <w:rsid w:val="006C1649"/>
    <w:rsid w:val="006C2917"/>
    <w:rsid w:val="006C2A53"/>
    <w:rsid w:val="006C728F"/>
    <w:rsid w:val="006D178C"/>
    <w:rsid w:val="006D4D46"/>
    <w:rsid w:val="006D7AC1"/>
    <w:rsid w:val="006E14BA"/>
    <w:rsid w:val="006F24F4"/>
    <w:rsid w:val="006F3011"/>
    <w:rsid w:val="006F3EE7"/>
    <w:rsid w:val="006F6222"/>
    <w:rsid w:val="006F6647"/>
    <w:rsid w:val="0071111B"/>
    <w:rsid w:val="00722379"/>
    <w:rsid w:val="007226A4"/>
    <w:rsid w:val="007256FF"/>
    <w:rsid w:val="007272DC"/>
    <w:rsid w:val="007276AC"/>
    <w:rsid w:val="00743ACC"/>
    <w:rsid w:val="00755FD5"/>
    <w:rsid w:val="007638A1"/>
    <w:rsid w:val="00771FF5"/>
    <w:rsid w:val="007769A3"/>
    <w:rsid w:val="00785541"/>
    <w:rsid w:val="00793BCF"/>
    <w:rsid w:val="00794B33"/>
    <w:rsid w:val="007A5B7F"/>
    <w:rsid w:val="007B2FCB"/>
    <w:rsid w:val="007B6FC0"/>
    <w:rsid w:val="007C33DE"/>
    <w:rsid w:val="007C71EB"/>
    <w:rsid w:val="007E02E6"/>
    <w:rsid w:val="007E1C3A"/>
    <w:rsid w:val="007E1EAF"/>
    <w:rsid w:val="007E2BCE"/>
    <w:rsid w:val="007E2D47"/>
    <w:rsid w:val="007E37E2"/>
    <w:rsid w:val="008052A2"/>
    <w:rsid w:val="00805D59"/>
    <w:rsid w:val="00817FD3"/>
    <w:rsid w:val="00825508"/>
    <w:rsid w:val="00843C0A"/>
    <w:rsid w:val="00861849"/>
    <w:rsid w:val="00862B7F"/>
    <w:rsid w:val="008703E4"/>
    <w:rsid w:val="00872449"/>
    <w:rsid w:val="008733A0"/>
    <w:rsid w:val="00877AA6"/>
    <w:rsid w:val="00881647"/>
    <w:rsid w:val="00885DBC"/>
    <w:rsid w:val="00886D7C"/>
    <w:rsid w:val="00887237"/>
    <w:rsid w:val="008960F1"/>
    <w:rsid w:val="008A1A5C"/>
    <w:rsid w:val="008A5379"/>
    <w:rsid w:val="008C1342"/>
    <w:rsid w:val="008C7A3C"/>
    <w:rsid w:val="008D5998"/>
    <w:rsid w:val="008D5E55"/>
    <w:rsid w:val="008E5A27"/>
    <w:rsid w:val="008F6C1B"/>
    <w:rsid w:val="009107B6"/>
    <w:rsid w:val="00912EC7"/>
    <w:rsid w:val="009220E5"/>
    <w:rsid w:val="00925BC7"/>
    <w:rsid w:val="00930869"/>
    <w:rsid w:val="00930E85"/>
    <w:rsid w:val="009549F9"/>
    <w:rsid w:val="00956FEC"/>
    <w:rsid w:val="0097231F"/>
    <w:rsid w:val="009753C3"/>
    <w:rsid w:val="00976C8C"/>
    <w:rsid w:val="009845A3"/>
    <w:rsid w:val="00990073"/>
    <w:rsid w:val="009A4E69"/>
    <w:rsid w:val="009B4DF6"/>
    <w:rsid w:val="009D067C"/>
    <w:rsid w:val="009D41D5"/>
    <w:rsid w:val="009E43C0"/>
    <w:rsid w:val="009E56C7"/>
    <w:rsid w:val="00A01502"/>
    <w:rsid w:val="00A03D5D"/>
    <w:rsid w:val="00A048CD"/>
    <w:rsid w:val="00A17146"/>
    <w:rsid w:val="00A2135B"/>
    <w:rsid w:val="00A22ADE"/>
    <w:rsid w:val="00A25C90"/>
    <w:rsid w:val="00A35FA5"/>
    <w:rsid w:val="00A44D45"/>
    <w:rsid w:val="00A45DC7"/>
    <w:rsid w:val="00A47D35"/>
    <w:rsid w:val="00A542EC"/>
    <w:rsid w:val="00A61488"/>
    <w:rsid w:val="00A66480"/>
    <w:rsid w:val="00A7235C"/>
    <w:rsid w:val="00A7239A"/>
    <w:rsid w:val="00A7265E"/>
    <w:rsid w:val="00A73DAE"/>
    <w:rsid w:val="00A73F37"/>
    <w:rsid w:val="00A76009"/>
    <w:rsid w:val="00A94299"/>
    <w:rsid w:val="00A97A53"/>
    <w:rsid w:val="00AA7C27"/>
    <w:rsid w:val="00AB0981"/>
    <w:rsid w:val="00AD3172"/>
    <w:rsid w:val="00AD42DA"/>
    <w:rsid w:val="00AE4C92"/>
    <w:rsid w:val="00AE758A"/>
    <w:rsid w:val="00AF2E40"/>
    <w:rsid w:val="00B16DA3"/>
    <w:rsid w:val="00B2181B"/>
    <w:rsid w:val="00B3176A"/>
    <w:rsid w:val="00B35160"/>
    <w:rsid w:val="00B372A5"/>
    <w:rsid w:val="00B4268A"/>
    <w:rsid w:val="00B42E37"/>
    <w:rsid w:val="00B51326"/>
    <w:rsid w:val="00B70BF5"/>
    <w:rsid w:val="00B71537"/>
    <w:rsid w:val="00B82682"/>
    <w:rsid w:val="00B902AC"/>
    <w:rsid w:val="00BA034C"/>
    <w:rsid w:val="00BA18D2"/>
    <w:rsid w:val="00BA25D9"/>
    <w:rsid w:val="00BA7F29"/>
    <w:rsid w:val="00BB3D51"/>
    <w:rsid w:val="00BB4737"/>
    <w:rsid w:val="00BC754D"/>
    <w:rsid w:val="00BD3661"/>
    <w:rsid w:val="00BD6493"/>
    <w:rsid w:val="00BE0CD5"/>
    <w:rsid w:val="00BE61F9"/>
    <w:rsid w:val="00BF313E"/>
    <w:rsid w:val="00C00DDE"/>
    <w:rsid w:val="00C041CA"/>
    <w:rsid w:val="00C31381"/>
    <w:rsid w:val="00C34697"/>
    <w:rsid w:val="00C55324"/>
    <w:rsid w:val="00C63F49"/>
    <w:rsid w:val="00C70E34"/>
    <w:rsid w:val="00C8064D"/>
    <w:rsid w:val="00C835E8"/>
    <w:rsid w:val="00C847E0"/>
    <w:rsid w:val="00C87068"/>
    <w:rsid w:val="00C93114"/>
    <w:rsid w:val="00C94EA8"/>
    <w:rsid w:val="00CA03D7"/>
    <w:rsid w:val="00CA11E0"/>
    <w:rsid w:val="00CA3283"/>
    <w:rsid w:val="00CA401E"/>
    <w:rsid w:val="00CA7765"/>
    <w:rsid w:val="00CB64E6"/>
    <w:rsid w:val="00CD0832"/>
    <w:rsid w:val="00CD4305"/>
    <w:rsid w:val="00CE146C"/>
    <w:rsid w:val="00D009EE"/>
    <w:rsid w:val="00D204E4"/>
    <w:rsid w:val="00D20543"/>
    <w:rsid w:val="00D25779"/>
    <w:rsid w:val="00D30E3A"/>
    <w:rsid w:val="00D34801"/>
    <w:rsid w:val="00D6492F"/>
    <w:rsid w:val="00D706F5"/>
    <w:rsid w:val="00D70988"/>
    <w:rsid w:val="00D74931"/>
    <w:rsid w:val="00D76466"/>
    <w:rsid w:val="00DB0196"/>
    <w:rsid w:val="00DB66EC"/>
    <w:rsid w:val="00DD11A1"/>
    <w:rsid w:val="00DD582D"/>
    <w:rsid w:val="00DE29AF"/>
    <w:rsid w:val="00DF6003"/>
    <w:rsid w:val="00E06091"/>
    <w:rsid w:val="00E1258D"/>
    <w:rsid w:val="00E139A2"/>
    <w:rsid w:val="00E37630"/>
    <w:rsid w:val="00E46B65"/>
    <w:rsid w:val="00E46C3D"/>
    <w:rsid w:val="00E51991"/>
    <w:rsid w:val="00E551C9"/>
    <w:rsid w:val="00E60167"/>
    <w:rsid w:val="00E629BE"/>
    <w:rsid w:val="00E62A54"/>
    <w:rsid w:val="00E62D70"/>
    <w:rsid w:val="00E6777A"/>
    <w:rsid w:val="00E72639"/>
    <w:rsid w:val="00E908FF"/>
    <w:rsid w:val="00E90F5C"/>
    <w:rsid w:val="00EB5311"/>
    <w:rsid w:val="00EC251C"/>
    <w:rsid w:val="00EC3E05"/>
    <w:rsid w:val="00ED2CA4"/>
    <w:rsid w:val="00ED6DB3"/>
    <w:rsid w:val="00ED7719"/>
    <w:rsid w:val="00EE0E08"/>
    <w:rsid w:val="00EF12F6"/>
    <w:rsid w:val="00EF19AC"/>
    <w:rsid w:val="00EF1A98"/>
    <w:rsid w:val="00EF30AC"/>
    <w:rsid w:val="00EF6B41"/>
    <w:rsid w:val="00EF6CA3"/>
    <w:rsid w:val="00F077EB"/>
    <w:rsid w:val="00F1083A"/>
    <w:rsid w:val="00F162B5"/>
    <w:rsid w:val="00F2567E"/>
    <w:rsid w:val="00F26827"/>
    <w:rsid w:val="00F279D7"/>
    <w:rsid w:val="00F30286"/>
    <w:rsid w:val="00F319A1"/>
    <w:rsid w:val="00F32515"/>
    <w:rsid w:val="00F352EA"/>
    <w:rsid w:val="00F418A4"/>
    <w:rsid w:val="00F419EC"/>
    <w:rsid w:val="00F55A67"/>
    <w:rsid w:val="00F5764E"/>
    <w:rsid w:val="00F72247"/>
    <w:rsid w:val="00F7323B"/>
    <w:rsid w:val="00F75655"/>
    <w:rsid w:val="00F76CED"/>
    <w:rsid w:val="00F825CB"/>
    <w:rsid w:val="00F93834"/>
    <w:rsid w:val="00FA4231"/>
    <w:rsid w:val="00FA4B77"/>
    <w:rsid w:val="00FA61C5"/>
    <w:rsid w:val="00FB4A22"/>
    <w:rsid w:val="00FB6C0D"/>
    <w:rsid w:val="00FB767A"/>
    <w:rsid w:val="00FC26F1"/>
    <w:rsid w:val="00FD1FAC"/>
    <w:rsid w:val="00FD5180"/>
    <w:rsid w:val="00FE75AD"/>
    <w:rsid w:val="00FE7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;"/>
  <w14:docId w14:val="6D4D3704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4E57A9"/>
    <w:pPr>
      <w:spacing w:before="60" w:after="60"/>
    </w:pPr>
    <w:rPr>
      <w:rFonts w:ascii="Arial" w:hAnsi="Arial"/>
      <w:sz w:val="24"/>
      <w:lang w:val="de-CH" w:eastAsia="de-CH"/>
    </w:rPr>
  </w:style>
  <w:style w:type="paragraph" w:styleId="berschrift1">
    <w:name w:val="heading 1"/>
    <w:basedOn w:val="Standard"/>
    <w:next w:val="Textkrper"/>
    <w:autoRedefine/>
    <w:qFormat/>
    <w:rsid w:val="000A3F28"/>
    <w:pPr>
      <w:keepNext/>
      <w:numPr>
        <w:numId w:val="28"/>
      </w:numPr>
      <w:spacing w:before="120"/>
      <w:outlineLvl w:val="0"/>
    </w:pPr>
    <w:rPr>
      <w:b/>
      <w:sz w:val="28"/>
    </w:rPr>
  </w:style>
  <w:style w:type="paragraph" w:styleId="berschrift2">
    <w:name w:val="heading 2"/>
    <w:basedOn w:val="Standard"/>
    <w:next w:val="Standard"/>
    <w:link w:val="berschrift2Zchn"/>
    <w:qFormat/>
    <w:rsid w:val="00A22ADE"/>
    <w:pPr>
      <w:keepNext/>
      <w:numPr>
        <w:ilvl w:val="1"/>
        <w:numId w:val="28"/>
      </w:numPr>
      <w:spacing w:before="240" w:after="360"/>
      <w:outlineLvl w:val="1"/>
    </w:pPr>
    <w:rPr>
      <w:b/>
      <w:lang w:eastAsia="de-DE"/>
    </w:rPr>
  </w:style>
  <w:style w:type="paragraph" w:styleId="berschrift3">
    <w:name w:val="heading 3"/>
    <w:basedOn w:val="Standard"/>
    <w:next w:val="Standard"/>
    <w:qFormat/>
    <w:rsid w:val="00A22ADE"/>
    <w:pPr>
      <w:keepNext/>
      <w:numPr>
        <w:ilvl w:val="2"/>
        <w:numId w:val="28"/>
      </w:numPr>
      <w:outlineLvl w:val="2"/>
    </w:pPr>
  </w:style>
  <w:style w:type="paragraph" w:styleId="berschrift4">
    <w:name w:val="heading 4"/>
    <w:basedOn w:val="Standard"/>
    <w:next w:val="Standard"/>
    <w:qFormat/>
    <w:rsid w:val="00A22ADE"/>
    <w:pPr>
      <w:keepNext/>
      <w:numPr>
        <w:ilvl w:val="3"/>
        <w:numId w:val="28"/>
      </w:numPr>
      <w:outlineLvl w:val="3"/>
    </w:pPr>
    <w:rPr>
      <w:i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A22ADE"/>
    <w:pPr>
      <w:keepNext/>
      <w:keepLines/>
      <w:numPr>
        <w:ilvl w:val="4"/>
        <w:numId w:val="28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A22ADE"/>
    <w:pPr>
      <w:keepNext/>
      <w:keepLines/>
      <w:numPr>
        <w:ilvl w:val="5"/>
        <w:numId w:val="28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A22ADE"/>
    <w:pPr>
      <w:keepNext/>
      <w:keepLines/>
      <w:numPr>
        <w:ilvl w:val="6"/>
        <w:numId w:val="28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A22ADE"/>
    <w:pPr>
      <w:keepNext/>
      <w:keepLines/>
      <w:numPr>
        <w:ilvl w:val="7"/>
        <w:numId w:val="28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A22ADE"/>
    <w:pPr>
      <w:keepNext/>
      <w:keepLines/>
      <w:numPr>
        <w:ilvl w:val="8"/>
        <w:numId w:val="28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link w:val="TextkrperZchn"/>
    <w:pPr>
      <w:spacing w:after="120"/>
    </w:pPr>
  </w:style>
  <w:style w:type="paragraph" w:customStyle="1" w:styleId="Tabellenkopf">
    <w:name w:val="Tabellenkopf"/>
    <w:basedOn w:val="Standard"/>
    <w:next w:val="Standard"/>
    <w:pPr>
      <w:spacing w:before="20" w:after="20"/>
    </w:pPr>
    <w:rPr>
      <w:b/>
      <w:bCs/>
      <w:sz w:val="22"/>
    </w:rPr>
  </w:style>
  <w:style w:type="paragraph" w:styleId="Kopfzeile">
    <w:name w:val="header"/>
    <w:basedOn w:val="Standard"/>
    <w:rsid w:val="00CB5454"/>
    <w:pPr>
      <w:tabs>
        <w:tab w:val="right" w:pos="9354"/>
      </w:tabs>
      <w:spacing w:before="120" w:after="0"/>
    </w:pPr>
    <w:rPr>
      <w:b/>
    </w:rPr>
  </w:style>
  <w:style w:type="paragraph" w:styleId="Fuzeile">
    <w:name w:val="footer"/>
    <w:basedOn w:val="Standard"/>
    <w:next w:val="Standard"/>
    <w:pPr>
      <w:tabs>
        <w:tab w:val="right" w:pos="9356"/>
      </w:tabs>
      <w:spacing w:before="0" w:after="0"/>
    </w:pPr>
    <w:rPr>
      <w:szCs w:val="24"/>
      <w:lang w:eastAsia="de-DE"/>
    </w:rPr>
  </w:style>
  <w:style w:type="paragraph" w:customStyle="1" w:styleId="Tabelleneintrag">
    <w:name w:val="Tabelleneintrag"/>
    <w:basedOn w:val="Standard"/>
    <w:rPr>
      <w:sz w:val="22"/>
    </w:rPr>
  </w:style>
  <w:style w:type="paragraph" w:customStyle="1" w:styleId="Dazwischen">
    <w:name w:val="Dazwischen"/>
    <w:basedOn w:val="Standard"/>
    <w:next w:val="Standard"/>
    <w:pPr>
      <w:spacing w:before="0" w:after="0"/>
    </w:pPr>
    <w:rPr>
      <w:sz w:val="16"/>
    </w:rPr>
  </w:style>
  <w:style w:type="paragraph" w:customStyle="1" w:styleId="Fusszeile-2">
    <w:name w:val="Fusszeile-2"/>
    <w:basedOn w:val="Fuzeile"/>
    <w:next w:val="Standard"/>
    <w:rPr>
      <w:sz w:val="20"/>
    </w:rPr>
  </w:style>
  <w:style w:type="character" w:styleId="Seitenzahl">
    <w:name w:val="page number"/>
    <w:basedOn w:val="Absatz-Standardschriftart"/>
  </w:style>
  <w:style w:type="paragraph" w:customStyle="1" w:styleId="Kopfzeile-2">
    <w:name w:val="Kopfzeile-2"/>
    <w:basedOn w:val="Standard"/>
    <w:next w:val="Standard"/>
    <w:pPr>
      <w:spacing w:before="120" w:after="0"/>
    </w:pPr>
    <w:rPr>
      <w:sz w:val="20"/>
    </w:rPr>
  </w:style>
  <w:style w:type="paragraph" w:styleId="Aufzhlungszeichen">
    <w:name w:val="List Bullet"/>
    <w:basedOn w:val="Standard"/>
    <w:rsid w:val="002844A4"/>
    <w:pPr>
      <w:numPr>
        <w:numId w:val="1"/>
      </w:numPr>
    </w:pPr>
  </w:style>
  <w:style w:type="table" w:styleId="Tabellenraster">
    <w:name w:val="Table Grid"/>
    <w:basedOn w:val="NormaleTabelle"/>
    <w:rsid w:val="00266422"/>
    <w:pPr>
      <w:spacing w:before="60" w:after="6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elleneintragrot">
    <w:name w:val="Tabelleneintrag rot"/>
    <w:basedOn w:val="Tabelleneintrag"/>
    <w:rsid w:val="002844A4"/>
    <w:rPr>
      <w:color w:val="FF0000"/>
    </w:rPr>
  </w:style>
  <w:style w:type="paragraph" w:customStyle="1" w:styleId="Lauftext">
    <w:name w:val="Lauftext"/>
    <w:basedOn w:val="Standard"/>
    <w:rsid w:val="00337E19"/>
    <w:pPr>
      <w:spacing w:before="120" w:after="0"/>
      <w:jc w:val="both"/>
    </w:pPr>
    <w:rPr>
      <w:snapToGrid w:val="0"/>
      <w:sz w:val="22"/>
      <w:lang w:eastAsia="de-DE"/>
    </w:rPr>
  </w:style>
  <w:style w:type="paragraph" w:customStyle="1" w:styleId="TUe2num">
    <w:name w:val="T_Ue2_num"/>
    <w:basedOn w:val="Standard"/>
    <w:rsid w:val="002506B9"/>
    <w:pPr>
      <w:numPr>
        <w:numId w:val="4"/>
      </w:numPr>
    </w:pPr>
  </w:style>
  <w:style w:type="paragraph" w:customStyle="1" w:styleId="Formatvorlage">
    <w:name w:val="Formatvorlage"/>
    <w:rsid w:val="00B902AC"/>
    <w:pPr>
      <w:widowControl w:val="0"/>
      <w:autoSpaceDE w:val="0"/>
      <w:autoSpaceDN w:val="0"/>
      <w:adjustRightInd w:val="0"/>
    </w:pPr>
    <w:rPr>
      <w:sz w:val="24"/>
      <w:szCs w:val="24"/>
    </w:rPr>
  </w:style>
  <w:style w:type="character" w:customStyle="1" w:styleId="FootnoteCharacters">
    <w:name w:val="Footnote Characters"/>
    <w:rsid w:val="00CA7765"/>
  </w:style>
  <w:style w:type="character" w:styleId="Funotenzeichen">
    <w:name w:val="footnote reference"/>
    <w:semiHidden/>
    <w:rsid w:val="00CA7765"/>
    <w:rPr>
      <w:vertAlign w:val="superscript"/>
    </w:rPr>
  </w:style>
  <w:style w:type="paragraph" w:styleId="Funotentext">
    <w:name w:val="footnote text"/>
    <w:basedOn w:val="Standard"/>
    <w:semiHidden/>
    <w:rsid w:val="00CA7765"/>
    <w:pPr>
      <w:suppressLineNumbers/>
      <w:ind w:left="283" w:hanging="283"/>
    </w:pPr>
    <w:rPr>
      <w:sz w:val="20"/>
    </w:rPr>
  </w:style>
  <w:style w:type="paragraph" w:customStyle="1" w:styleId="TableContents">
    <w:name w:val="Table Contents"/>
    <w:basedOn w:val="Standard"/>
    <w:rsid w:val="00CA7765"/>
    <w:pPr>
      <w:suppressLineNumbers/>
    </w:pPr>
    <w:rPr>
      <w:sz w:val="2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A22ADE"/>
    <w:rPr>
      <w:rFonts w:asciiTheme="majorHAnsi" w:eastAsiaTheme="majorEastAsia" w:hAnsiTheme="majorHAnsi" w:cstheme="majorBidi"/>
      <w:color w:val="243F60" w:themeColor="accent1" w:themeShade="7F"/>
      <w:sz w:val="24"/>
      <w:lang w:val="de-CH" w:eastAsia="de-CH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A22ADE"/>
    <w:rPr>
      <w:rFonts w:asciiTheme="majorHAnsi" w:eastAsiaTheme="majorEastAsia" w:hAnsiTheme="majorHAnsi" w:cstheme="majorBidi"/>
      <w:i/>
      <w:iCs/>
      <w:color w:val="243F60" w:themeColor="accent1" w:themeShade="7F"/>
      <w:sz w:val="24"/>
      <w:lang w:val="de-CH" w:eastAsia="de-CH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A22ADE"/>
    <w:rPr>
      <w:rFonts w:asciiTheme="majorHAnsi" w:eastAsiaTheme="majorEastAsia" w:hAnsiTheme="majorHAnsi" w:cstheme="majorBidi"/>
      <w:i/>
      <w:iCs/>
      <w:color w:val="404040" w:themeColor="text1" w:themeTint="BF"/>
      <w:sz w:val="24"/>
      <w:lang w:val="de-CH" w:eastAsia="de-CH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A22ADE"/>
    <w:rPr>
      <w:rFonts w:asciiTheme="majorHAnsi" w:eastAsiaTheme="majorEastAsia" w:hAnsiTheme="majorHAnsi" w:cstheme="majorBidi"/>
      <w:color w:val="404040" w:themeColor="text1" w:themeTint="BF"/>
      <w:lang w:val="de-CH" w:eastAsia="de-CH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A22ADE"/>
    <w:rPr>
      <w:rFonts w:asciiTheme="majorHAnsi" w:eastAsiaTheme="majorEastAsia" w:hAnsiTheme="majorHAnsi" w:cstheme="majorBidi"/>
      <w:i/>
      <w:iCs/>
      <w:color w:val="404040" w:themeColor="text1" w:themeTint="BF"/>
      <w:lang w:val="de-CH" w:eastAsia="de-CH"/>
    </w:rPr>
  </w:style>
  <w:style w:type="character" w:customStyle="1" w:styleId="berschrift2Zchn">
    <w:name w:val="Überschrift 2 Zchn"/>
    <w:basedOn w:val="Absatz-Standardschriftart"/>
    <w:link w:val="berschrift2"/>
    <w:rsid w:val="00072195"/>
    <w:rPr>
      <w:rFonts w:ascii="Arial" w:hAnsi="Arial"/>
      <w:b/>
      <w:sz w:val="24"/>
      <w:lang w:val="de-CH"/>
    </w:rPr>
  </w:style>
  <w:style w:type="paragraph" w:customStyle="1" w:styleId="CodeBeispiele">
    <w:name w:val="CodeBeispiele"/>
    <w:basedOn w:val="Standard"/>
    <w:link w:val="CodeBeispieleZchn"/>
    <w:rsid w:val="0016494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80" w:after="180"/>
    </w:pPr>
    <w:rPr>
      <w:rFonts w:ascii="Lucida Console" w:hAnsi="Lucida Console"/>
      <w:sz w:val="18"/>
      <w:szCs w:val="24"/>
      <w:lang w:eastAsia="de-DE"/>
    </w:rPr>
  </w:style>
  <w:style w:type="character" w:customStyle="1" w:styleId="CodeBeispieleZchn">
    <w:name w:val="CodeBeispiele Zchn"/>
    <w:link w:val="CodeBeispiele"/>
    <w:rsid w:val="0016494F"/>
    <w:rPr>
      <w:rFonts w:ascii="Lucida Console" w:hAnsi="Lucida Console"/>
      <w:sz w:val="18"/>
      <w:szCs w:val="24"/>
      <w:lang w:val="de-CH"/>
    </w:rPr>
  </w:style>
  <w:style w:type="paragraph" w:styleId="Titel">
    <w:name w:val="Title"/>
    <w:basedOn w:val="Standard"/>
    <w:next w:val="Standard"/>
    <w:link w:val="TitelZchn"/>
    <w:uiPriority w:val="10"/>
    <w:qFormat/>
    <w:rsid w:val="0016494F"/>
    <w:pPr>
      <w:spacing w:before="0"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6494F"/>
    <w:rPr>
      <w:rFonts w:asciiTheme="majorHAnsi" w:eastAsiaTheme="majorEastAsia" w:hAnsiTheme="majorHAnsi" w:cstheme="majorBidi"/>
      <w:spacing w:val="-10"/>
      <w:kern w:val="28"/>
      <w:sz w:val="56"/>
      <w:szCs w:val="56"/>
      <w:lang w:val="de-CH" w:eastAsia="de-CH"/>
    </w:rPr>
  </w:style>
  <w:style w:type="paragraph" w:styleId="Listenabsatz">
    <w:name w:val="List Paragraph"/>
    <w:basedOn w:val="Standard"/>
    <w:uiPriority w:val="34"/>
    <w:qFormat/>
    <w:rsid w:val="0016494F"/>
    <w:pPr>
      <w:spacing w:before="0" w:after="200"/>
      <w:ind w:left="720"/>
      <w:contextualSpacing/>
    </w:pPr>
    <w:rPr>
      <w:rFonts w:ascii="Cambria" w:eastAsia="Cambria" w:hAnsi="Cambria"/>
      <w:lang w:val="de-DE" w:eastAsia="en-US"/>
    </w:rPr>
  </w:style>
  <w:style w:type="character" w:customStyle="1" w:styleId="TextkrperZchn">
    <w:name w:val="Textkörper Zchn"/>
    <w:basedOn w:val="Absatz-Standardschriftart"/>
    <w:link w:val="Textkrper"/>
    <w:rsid w:val="00ED7719"/>
    <w:rPr>
      <w:rFonts w:ascii="Arial" w:hAnsi="Arial"/>
      <w:sz w:val="24"/>
      <w:lang w:val="de-CH" w:eastAsia="de-CH"/>
    </w:rPr>
  </w:style>
  <w:style w:type="paragraph" w:styleId="Beschriftung">
    <w:name w:val="caption"/>
    <w:basedOn w:val="Standard"/>
    <w:next w:val="Standard"/>
    <w:uiPriority w:val="35"/>
    <w:unhideWhenUsed/>
    <w:qFormat/>
    <w:rsid w:val="0015788D"/>
    <w:pPr>
      <w:spacing w:before="0"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X:\-%20Z-Dokumente%20Ugo\2%200%200%205\Martin%20Saxer%20Juni%202005\Wechseldatentr&#228;ger%20(E)\Entwicklung_MKNW\Formatvorlagen\KNW_Loesungsblaetter_2005-06-10.dot" TargetMode="Externa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KNW_Loesungsblaetter_2005-06-10</Template>
  <TotalTime>0</TotalTime>
  <Pages>13</Pages>
  <Words>1111</Words>
  <Characters>7003</Characters>
  <Application>Microsoft Office Word</Application>
  <DocSecurity>0</DocSecurity>
  <Lines>58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Vorlage Lösungsblatt</vt:lpstr>
    </vt:vector>
  </TitlesOfParts>
  <Company>Professional Services</Company>
  <LinksUpToDate>false</LinksUpToDate>
  <CharactersWithSpaces>8098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Vorlage Lösungsblatt</dc:title>
  <dc:subject/>
  <dc:creator>ugo.merk.i-ch</dc:creator>
  <cp:keywords/>
  <cp:lastModifiedBy>Luca Schweizer</cp:lastModifiedBy>
  <cp:revision>27</cp:revision>
  <cp:lastPrinted>2020-03-22T12:36:00Z</cp:lastPrinted>
  <dcterms:created xsi:type="dcterms:W3CDTF">2020-03-13T14:19:00Z</dcterms:created>
  <dcterms:modified xsi:type="dcterms:W3CDTF">2020-05-07T12:42:00Z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Jahr">
    <vt:lpwstr>2000</vt:lpwstr>
  </property>
  <property fmtid="{D5CDD505-2E9C-101B-9397-08002B2CF9AE}" pid="3" name="APArt">
    <vt:lpwstr>Berufsprüfung</vt:lpwstr>
  </property>
  <property fmtid="{D5CDD505-2E9C-101B-9397-08002B2CF9AE}" pid="4" name="APFach">
    <vt:lpwstr>Fach 3 - Umwelt, Gesellschaft, Wirtschaft, Unternehmen und Verwaltung</vt:lpwstr>
  </property>
  <property fmtid="{D5CDD505-2E9C-101B-9397-08002B2CF9AE}" pid="5" name="APTeil">
    <vt:lpwstr>Teil 1</vt:lpwstr>
  </property>
  <property fmtid="{D5CDD505-2E9C-101B-9397-08002B2CF9AE}" pid="6" name="APFachN">
    <vt:lpwstr>Fach 3</vt:lpwstr>
  </property>
  <property fmtid="{D5CDD505-2E9C-101B-9397-08002B2CF9AE}" pid="7" name="APFachT">
    <vt:lpwstr>Umwelt, Gesellschaft, Wirtschaft, Unternehmen und Verwaltung</vt:lpwstr>
  </property>
  <property fmtid="{D5CDD505-2E9C-101B-9397-08002B2CF9AE}" pid="8" name="AAufgNr">
    <vt:lpwstr>1</vt:lpwstr>
  </property>
  <property fmtid="{D5CDD505-2E9C-101B-9397-08002B2CF9AE}" pid="9" name="AAufgBes">
    <vt:lpwstr>Führungsinformationssystem</vt:lpwstr>
  </property>
  <property fmtid="{D5CDD505-2E9C-101B-9397-08002B2CF9AE}" pid="10" name="ATAufgAPunkte">
    <vt:lpwstr>15</vt:lpwstr>
  </property>
  <property fmtid="{D5CDD505-2E9C-101B-9397-08002B2CF9AE}" pid="11" name="ATAufgBPunkte">
    <vt:lpwstr>15</vt:lpwstr>
  </property>
  <property fmtid="{D5CDD505-2E9C-101B-9397-08002B2CF9AE}" pid="12" name="ATAufgCPunkte">
    <vt:lpwstr>20</vt:lpwstr>
  </property>
  <property fmtid="{D5CDD505-2E9C-101B-9397-08002B2CF9AE}" pid="13" name="ATAufgDPunkte">
    <vt:lpwstr>-</vt:lpwstr>
  </property>
  <property fmtid="{D5CDD505-2E9C-101B-9397-08002B2CF9AE}" pid="14" name="ATAufgEPunkte">
    <vt:lpwstr>-</vt:lpwstr>
  </property>
  <property fmtid="{D5CDD505-2E9C-101B-9397-08002B2CF9AE}" pid="15" name="ATAufgFPunkte">
    <vt:lpwstr>-</vt:lpwstr>
  </property>
  <property fmtid="{D5CDD505-2E9C-101B-9397-08002B2CF9AE}" pid="16" name="ATAufgGPunkte">
    <vt:lpwstr>-</vt:lpwstr>
  </property>
  <property fmtid="{D5CDD505-2E9C-101B-9397-08002B2CF9AE}" pid="17" name="ATAufgHPunkte">
    <vt:lpwstr>-</vt:lpwstr>
  </property>
  <property fmtid="{D5CDD505-2E9C-101B-9397-08002B2CF9AE}" pid="18" name="ATAufgIPunkte">
    <vt:lpwstr>-</vt:lpwstr>
  </property>
  <property fmtid="{D5CDD505-2E9C-101B-9397-08002B2CF9AE}" pid="19" name="ATAufgJPunkte">
    <vt:lpwstr>-</vt:lpwstr>
  </property>
  <property fmtid="{D5CDD505-2E9C-101B-9397-08002B2CF9AE}" pid="20" name="ATAufgKPunkte">
    <vt:lpwstr>-</vt:lpwstr>
  </property>
  <property fmtid="{D5CDD505-2E9C-101B-9397-08002B2CF9AE}" pid="21" name="ATAufgLPunkte">
    <vt:lpwstr>-</vt:lpwstr>
  </property>
  <property fmtid="{D5CDD505-2E9C-101B-9397-08002B2CF9AE}" pid="22" name="AAufgPunkte">
    <vt:lpwstr>50</vt:lpwstr>
  </property>
  <property fmtid="{D5CDD505-2E9C-101B-9397-08002B2CF9AE}" pid="23" name="ATAufgAText">
    <vt:lpwstr>Teilaufgabe a)</vt:lpwstr>
  </property>
  <property fmtid="{D5CDD505-2E9C-101B-9397-08002B2CF9AE}" pid="24" name="ATAufgBText">
    <vt:lpwstr>Teilaufgabe b)</vt:lpwstr>
  </property>
  <property fmtid="{D5CDD505-2E9C-101B-9397-08002B2CF9AE}" pid="25" name="ATAufgCText">
    <vt:lpwstr>Teilaufgabe c)</vt:lpwstr>
  </property>
  <property fmtid="{D5CDD505-2E9C-101B-9397-08002B2CF9AE}" pid="26" name="ATAufgDText">
    <vt:lpwstr>Teilaufgabe d)</vt:lpwstr>
  </property>
  <property fmtid="{D5CDD505-2E9C-101B-9397-08002B2CF9AE}" pid="27" name="ATAufgEText">
    <vt:lpwstr>Teilaufgabe e)</vt:lpwstr>
  </property>
  <property fmtid="{D5CDD505-2E9C-101B-9397-08002B2CF9AE}" pid="28" name="ATAufgFText">
    <vt:lpwstr>Teilaufgabe f)</vt:lpwstr>
  </property>
  <property fmtid="{D5CDD505-2E9C-101B-9397-08002B2CF9AE}" pid="29" name="ATAufgGText">
    <vt:lpwstr>Teilaufgabe g)</vt:lpwstr>
  </property>
  <property fmtid="{D5CDD505-2E9C-101B-9397-08002B2CF9AE}" pid="30" name="ATAufgHText">
    <vt:lpwstr>Teilaufgabe h)</vt:lpwstr>
  </property>
  <property fmtid="{D5CDD505-2E9C-101B-9397-08002B2CF9AE}" pid="31" name="ATAufgIText">
    <vt:lpwstr>Teilaufgabe i)</vt:lpwstr>
  </property>
  <property fmtid="{D5CDD505-2E9C-101B-9397-08002B2CF9AE}" pid="32" name="ATAufgJText">
    <vt:lpwstr>Teilaufgabe j)</vt:lpwstr>
  </property>
  <property fmtid="{D5CDD505-2E9C-101B-9397-08002B2CF9AE}" pid="33" name="ATAufgKText">
    <vt:lpwstr>Teilaufgabe k)</vt:lpwstr>
  </property>
  <property fmtid="{D5CDD505-2E9C-101B-9397-08002B2CF9AE}" pid="34" name="ATAufgLText">
    <vt:lpwstr>Teilaufgabe l)</vt:lpwstr>
  </property>
  <property fmtid="{D5CDD505-2E9C-101B-9397-08002B2CF9AE}" pid="35" name="ATitel">
    <vt:lpwstr>für Informatikerinnen und Informatiker</vt:lpwstr>
  </property>
  <property fmtid="{D5CDD505-2E9C-101B-9397-08002B2CF9AE}" pid="36" name="AAufgText">
    <vt:lpwstr>Aufgabe</vt:lpwstr>
  </property>
  <property fmtid="{D5CDD505-2E9C-101B-9397-08002B2CF9AE}" pid="37" name="AGesPunkteText">
    <vt:lpwstr>Gesamtpunkte</vt:lpwstr>
  </property>
  <property fmtid="{D5CDD505-2E9C-101B-9397-08002B2CF9AE}" pid="38" name="AAusgangslage">
    <vt:lpwstr>Ausgangslage</vt:lpwstr>
  </property>
  <property fmtid="{D5CDD505-2E9C-101B-9397-08002B2CF9AE}" pid="39" name="ATPunkteText">
    <vt:lpwstr>Punkte</vt:lpwstr>
  </property>
  <property fmtid="{D5CDD505-2E9C-101B-9397-08002B2CF9AE}" pid="40" name="ATLoesAText">
    <vt:lpwstr>Lösungsblatt Teilaufgabe a)</vt:lpwstr>
  </property>
  <property fmtid="{D5CDD505-2E9C-101B-9397-08002B2CF9AE}" pid="41" name="ATLoesBText">
    <vt:lpwstr>Lösungsblatt Teilaufgabe b)</vt:lpwstr>
  </property>
  <property fmtid="{D5CDD505-2E9C-101B-9397-08002B2CF9AE}" pid="42" name="ATLoesCText">
    <vt:lpwstr>Lösungsblatt Teilaufgabe c)</vt:lpwstr>
  </property>
  <property fmtid="{D5CDD505-2E9C-101B-9397-08002B2CF9AE}" pid="43" name="ATLoesDText">
    <vt:lpwstr>Lösungsblatt Teilaufgabe d)</vt:lpwstr>
  </property>
  <property fmtid="{D5CDD505-2E9C-101B-9397-08002B2CF9AE}" pid="44" name="ATLoesEText">
    <vt:lpwstr>Lösungsblatt Teilaufgabe e)</vt:lpwstr>
  </property>
  <property fmtid="{D5CDD505-2E9C-101B-9397-08002B2CF9AE}" pid="45" name="ATLoesFText">
    <vt:lpwstr>Lösungsblatt Teilaufgabe f)</vt:lpwstr>
  </property>
  <property fmtid="{D5CDD505-2E9C-101B-9397-08002B2CF9AE}" pid="46" name="ATLoesGText">
    <vt:lpwstr>Lösungsblatt Teilaufgabe g)</vt:lpwstr>
  </property>
  <property fmtid="{D5CDD505-2E9C-101B-9397-08002B2CF9AE}" pid="47" name="ATLoesHText">
    <vt:lpwstr>Lösungsblatt Teilaufgabe h)</vt:lpwstr>
  </property>
  <property fmtid="{D5CDD505-2E9C-101B-9397-08002B2CF9AE}" pid="48" name="ATLoesIText">
    <vt:lpwstr>Lösungsblatt Teilaufgabe i)</vt:lpwstr>
  </property>
  <property fmtid="{D5CDD505-2E9C-101B-9397-08002B2CF9AE}" pid="49" name="ATLoesJText">
    <vt:lpwstr>Lösungsblatt Teilaufgabe j)</vt:lpwstr>
  </property>
  <property fmtid="{D5CDD505-2E9C-101B-9397-08002B2CF9AE}" pid="50" name="ATLoesKText">
    <vt:lpwstr>Lösungsblatt Teilaufgabe k)</vt:lpwstr>
  </property>
  <property fmtid="{D5CDD505-2E9C-101B-9397-08002B2CF9AE}" pid="51" name="ATLoesLText">
    <vt:lpwstr>Lösungsblatt Teilaufgabe l)</vt:lpwstr>
  </property>
  <property fmtid="{D5CDD505-2E9C-101B-9397-08002B2CF9AE}" pid="52" name="ATabelleArt">
    <vt:lpwstr>0</vt:lpwstr>
  </property>
  <property fmtid="{D5CDD505-2E9C-101B-9397-08002B2CF9AE}" pid="53" name="ATBspAText">
    <vt:lpwstr>Beispiellösung Teilaufgabe a)</vt:lpwstr>
  </property>
  <property fmtid="{D5CDD505-2E9C-101B-9397-08002B2CF9AE}" pid="54" name="ATBspBText">
    <vt:lpwstr>Beispiellösung Teilaufgabe b)</vt:lpwstr>
  </property>
  <property fmtid="{D5CDD505-2E9C-101B-9397-08002B2CF9AE}" pid="55" name="ATBspCText">
    <vt:lpwstr>Beispiellösung Teilaufgabe c)</vt:lpwstr>
  </property>
  <property fmtid="{D5CDD505-2E9C-101B-9397-08002B2CF9AE}" pid="56" name="ATBspDText">
    <vt:lpwstr>Beispiellösung Teilaufgabe d)</vt:lpwstr>
  </property>
  <property fmtid="{D5CDD505-2E9C-101B-9397-08002B2CF9AE}" pid="57" name="ATBspEText">
    <vt:lpwstr>Beispiellösung Teilaufgabe e)</vt:lpwstr>
  </property>
  <property fmtid="{D5CDD505-2E9C-101B-9397-08002B2CF9AE}" pid="58" name="ATBspFText">
    <vt:lpwstr>Beispiellösung Teilaufgabe f)</vt:lpwstr>
  </property>
  <property fmtid="{D5CDD505-2E9C-101B-9397-08002B2CF9AE}" pid="59" name="ATBspGText">
    <vt:lpwstr>Beispiellösung Teilaufgabe g)</vt:lpwstr>
  </property>
  <property fmtid="{D5CDD505-2E9C-101B-9397-08002B2CF9AE}" pid="60" name="ATBspHText">
    <vt:lpwstr>Beispiellösung Teilaufgabe h)</vt:lpwstr>
  </property>
  <property fmtid="{D5CDD505-2E9C-101B-9397-08002B2CF9AE}" pid="61" name="ATBspIText">
    <vt:lpwstr>Beispiellösung Teilaufgabe i)</vt:lpwstr>
  </property>
  <property fmtid="{D5CDD505-2E9C-101B-9397-08002B2CF9AE}" pid="62" name="ATBspJText">
    <vt:lpwstr>Beispiellösung Teilaufgabe j)</vt:lpwstr>
  </property>
  <property fmtid="{D5CDD505-2E9C-101B-9397-08002B2CF9AE}" pid="63" name="ATBspKText">
    <vt:lpwstr>Beispiellösung Teilaufgabe k)</vt:lpwstr>
  </property>
  <property fmtid="{D5CDD505-2E9C-101B-9397-08002B2CF9AE}" pid="64" name="ATBspLText">
    <vt:lpwstr>Beispiellösung Teilaufgabe l)</vt:lpwstr>
  </property>
  <property fmtid="{D5CDD505-2E9C-101B-9397-08002B2CF9AE}" pid="65" name="ATKVAText">
    <vt:lpwstr>Korrekturvereinbarung Teilaufgabe a)</vt:lpwstr>
  </property>
  <property fmtid="{D5CDD505-2E9C-101B-9397-08002B2CF9AE}" pid="66" name="ATKVBText">
    <vt:lpwstr>Korrekturvereinbarung Teilaufgabe b)</vt:lpwstr>
  </property>
  <property fmtid="{D5CDD505-2E9C-101B-9397-08002B2CF9AE}" pid="67" name="ATKVCText">
    <vt:lpwstr>Korrekturvereinbarung Teilaufgabe c)</vt:lpwstr>
  </property>
  <property fmtid="{D5CDD505-2E9C-101B-9397-08002B2CF9AE}" pid="68" name="ATKVDText">
    <vt:lpwstr>Korrekturvereinbarung Teilaufgabe d)</vt:lpwstr>
  </property>
  <property fmtid="{D5CDD505-2E9C-101B-9397-08002B2CF9AE}" pid="69" name="ATKVEText">
    <vt:lpwstr>Korrekturvereinbarung Teilaufgabe e)</vt:lpwstr>
  </property>
  <property fmtid="{D5CDD505-2E9C-101B-9397-08002B2CF9AE}" pid="70" name="ATKVFText">
    <vt:lpwstr>Korrekturvereinbarung Teilaufgabe f)</vt:lpwstr>
  </property>
  <property fmtid="{D5CDD505-2E9C-101B-9397-08002B2CF9AE}" pid="71" name="ATKVGText">
    <vt:lpwstr>Korrekturvereinbarung Teilaufgabe g)</vt:lpwstr>
  </property>
  <property fmtid="{D5CDD505-2E9C-101B-9397-08002B2CF9AE}" pid="72" name="ATKVHText">
    <vt:lpwstr>Korrekturvereinbarung Teilaufgabe h)</vt:lpwstr>
  </property>
  <property fmtid="{D5CDD505-2E9C-101B-9397-08002B2CF9AE}" pid="73" name="ATKVIText">
    <vt:lpwstr>Korrekturvereinbarung Teilaufgabe i)</vt:lpwstr>
  </property>
  <property fmtid="{D5CDD505-2E9C-101B-9397-08002B2CF9AE}" pid="74" name="ATKVJText">
    <vt:lpwstr>Korrekturvereinbarung Teilaufgabe j)</vt:lpwstr>
  </property>
  <property fmtid="{D5CDD505-2E9C-101B-9397-08002B2CF9AE}" pid="75" name="ATKVKText">
    <vt:lpwstr>Korrekturvereinbarung Teilaufgabe k)</vt:lpwstr>
  </property>
  <property fmtid="{D5CDD505-2E9C-101B-9397-08002B2CF9AE}" pid="76" name="ATKVLText">
    <vt:lpwstr>Korrekturvereinbarung Teilaufgabe l)</vt:lpwstr>
  </property>
  <property fmtid="{D5CDD505-2E9C-101B-9397-08002B2CF9AE}" pid="77" name="ATKTAText">
    <vt:lpwstr>Korrekturtabelle Teilaufgabe a)</vt:lpwstr>
  </property>
  <property fmtid="{D5CDD505-2E9C-101B-9397-08002B2CF9AE}" pid="78" name="ATKTBText">
    <vt:lpwstr>Korrekturtabelle Teilaufgabe b)</vt:lpwstr>
  </property>
  <property fmtid="{D5CDD505-2E9C-101B-9397-08002B2CF9AE}" pid="79" name="ATKTCText">
    <vt:lpwstr>Korrekturtabelle Teilaufgabe c)</vt:lpwstr>
  </property>
  <property fmtid="{D5CDD505-2E9C-101B-9397-08002B2CF9AE}" pid="80" name="ATKTDText">
    <vt:lpwstr>Korrekturtabelle Teilaufgabe d)</vt:lpwstr>
  </property>
  <property fmtid="{D5CDD505-2E9C-101B-9397-08002B2CF9AE}" pid="81" name="ATKTEText">
    <vt:lpwstr>Korrekturtabelle Teilaufgabe e)</vt:lpwstr>
  </property>
  <property fmtid="{D5CDD505-2E9C-101B-9397-08002B2CF9AE}" pid="82" name="ATKTFText">
    <vt:lpwstr>Korrekturtabelle Teilaufgabe f)</vt:lpwstr>
  </property>
  <property fmtid="{D5CDD505-2E9C-101B-9397-08002B2CF9AE}" pid="83" name="ATKTGText">
    <vt:lpwstr>Korrekturtabelle Teilaufgabe g)</vt:lpwstr>
  </property>
  <property fmtid="{D5CDD505-2E9C-101B-9397-08002B2CF9AE}" pid="84" name="ATKTHText">
    <vt:lpwstr>Korrekturtabelle Teilaufgabe h)</vt:lpwstr>
  </property>
  <property fmtid="{D5CDD505-2E9C-101B-9397-08002B2CF9AE}" pid="85" name="ATKTIText">
    <vt:lpwstr>Korrekturtabelle Teilaufgabe i)</vt:lpwstr>
  </property>
  <property fmtid="{D5CDD505-2E9C-101B-9397-08002B2CF9AE}" pid="86" name="ATKTJText">
    <vt:lpwstr>Korrekturtabelle Teilaufgabe j)</vt:lpwstr>
  </property>
  <property fmtid="{D5CDD505-2E9C-101B-9397-08002B2CF9AE}" pid="87" name="ATKTKText">
    <vt:lpwstr>Korrekturtabelle Teilaufgabe k)</vt:lpwstr>
  </property>
  <property fmtid="{D5CDD505-2E9C-101B-9397-08002B2CF9AE}" pid="88" name="ATKTLText">
    <vt:lpwstr>Korrekturtabelle Teilaufgabe l)</vt:lpwstr>
  </property>
  <property fmtid="{D5CDD505-2E9C-101B-9397-08002B2CF9AE}" pid="89" name="ABewertungsschema">
    <vt:lpwstr>Bewertungsschema</vt:lpwstr>
  </property>
</Properties>
</file>